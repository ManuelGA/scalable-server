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FCA" w:rsidRPr="00605E99" w:rsidRDefault="00A20543">
      <w:pPr>
        <w:pStyle w:val="Title"/>
        <w:rPr>
          <w:rFonts w:ascii="Calibri" w:hAnsi="Calibri"/>
          <w:sz w:val="28"/>
        </w:rPr>
      </w:pPr>
      <w:sdt>
        <w:sdtPr>
          <w:rPr>
            <w:rFonts w:ascii="Calibri" w:hAnsi="Calibri"/>
            <w:sz w:val="28"/>
          </w:rPr>
          <w:alias w:val="Title"/>
          <w:tag w:val=""/>
          <w:id w:val="726351117"/>
          <w:placeholder>
            <w:docPart w:val="1ABE2536679A491081CB6289DE34E8E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09F6">
            <w:rPr>
              <w:rFonts w:ascii="Calibri" w:hAnsi="Calibri"/>
              <w:sz w:val="28"/>
            </w:rPr>
            <w:br/>
          </w:r>
          <w:r w:rsidR="008569B8">
            <w:rPr>
              <w:rFonts w:ascii="Calibri" w:hAnsi="Calibri"/>
              <w:sz w:val="28"/>
              <w:lang w:val="en-CA"/>
            </w:rPr>
            <w:t>Scalable Servers</w:t>
          </w:r>
          <w:r w:rsidR="00A4404F">
            <w:rPr>
              <w:rFonts w:ascii="Calibri" w:hAnsi="Calibri"/>
              <w:sz w:val="28"/>
              <w:lang w:val="en-CA"/>
            </w:rPr>
            <w:t xml:space="preserve"> Experiment</w:t>
          </w:r>
        </w:sdtContent>
      </w:sdt>
    </w:p>
    <w:p w:rsidR="007E5FCA" w:rsidRPr="00605E99" w:rsidRDefault="005A2577">
      <w:pPr>
        <w:pStyle w:val="Title2"/>
        <w:rPr>
          <w:rFonts w:ascii="Calibri" w:hAnsi="Calibri"/>
          <w:sz w:val="28"/>
        </w:rPr>
      </w:pPr>
      <w:r w:rsidRPr="00605E99">
        <w:rPr>
          <w:rFonts w:ascii="Calibri" w:hAnsi="Calibri"/>
          <w:sz w:val="28"/>
        </w:rPr>
        <w:t>Manuel Gonzales</w:t>
      </w:r>
    </w:p>
    <w:p w:rsidR="005A2577" w:rsidRPr="00605E99" w:rsidRDefault="005A2577">
      <w:pPr>
        <w:pStyle w:val="Title2"/>
        <w:rPr>
          <w:rFonts w:ascii="Calibri" w:hAnsi="Calibri"/>
          <w:sz w:val="28"/>
        </w:rPr>
      </w:pPr>
      <w:r w:rsidRPr="00605E99">
        <w:rPr>
          <w:rFonts w:ascii="Calibri" w:hAnsi="Calibri"/>
          <w:sz w:val="28"/>
        </w:rPr>
        <w:t>COMP</w:t>
      </w:r>
      <w:r w:rsidR="00764FEE" w:rsidRPr="00605E99">
        <w:rPr>
          <w:rFonts w:ascii="Calibri" w:hAnsi="Calibri"/>
          <w:sz w:val="28"/>
        </w:rPr>
        <w:t xml:space="preserve"> 6D</w:t>
      </w:r>
    </w:p>
    <w:p w:rsidR="005A2577" w:rsidRPr="00605E99" w:rsidRDefault="005A2577" w:rsidP="005A2577">
      <w:pPr>
        <w:pStyle w:val="APALevel1Heading"/>
        <w:widowControl w:val="0"/>
        <w:rPr>
          <w:rFonts w:ascii="Calibri" w:hAnsi="Calibri"/>
          <w:sz w:val="28"/>
        </w:rPr>
      </w:pPr>
      <w:r w:rsidRPr="00605E99">
        <w:rPr>
          <w:rFonts w:ascii="Calibri" w:hAnsi="Calibri"/>
          <w:sz w:val="28"/>
        </w:rPr>
        <w:t>British Columbia Institute of Technology</w:t>
      </w:r>
    </w:p>
    <w:p w:rsidR="005A2577" w:rsidRPr="00605E99" w:rsidRDefault="00764FEE" w:rsidP="005A2577">
      <w:pPr>
        <w:pStyle w:val="APALevel1Heading"/>
        <w:widowControl w:val="0"/>
        <w:rPr>
          <w:rFonts w:ascii="Calibri" w:hAnsi="Calibri"/>
          <w:sz w:val="28"/>
        </w:rPr>
      </w:pPr>
      <w:r w:rsidRPr="00605E99">
        <w:rPr>
          <w:rFonts w:ascii="Calibri" w:hAnsi="Calibri"/>
          <w:sz w:val="28"/>
        </w:rPr>
        <w:t>COMP 8005</w:t>
      </w:r>
    </w:p>
    <w:p w:rsidR="005A2577" w:rsidRPr="00605E99" w:rsidRDefault="00764FEE" w:rsidP="005A2577">
      <w:pPr>
        <w:pStyle w:val="APALevel1Heading"/>
        <w:widowControl w:val="0"/>
        <w:rPr>
          <w:rFonts w:ascii="Calibri" w:hAnsi="Calibri"/>
          <w:sz w:val="28"/>
        </w:rPr>
      </w:pPr>
      <w:proofErr w:type="spellStart"/>
      <w:r w:rsidRPr="00605E99">
        <w:rPr>
          <w:rFonts w:ascii="Calibri" w:hAnsi="Calibri"/>
          <w:sz w:val="28"/>
        </w:rPr>
        <w:t>Aman</w:t>
      </w:r>
      <w:proofErr w:type="spellEnd"/>
      <w:r w:rsidRPr="00605E99">
        <w:rPr>
          <w:rFonts w:ascii="Calibri" w:hAnsi="Calibri"/>
          <w:sz w:val="28"/>
        </w:rPr>
        <w:t xml:space="preserve"> Abdulla</w:t>
      </w:r>
    </w:p>
    <w:p w:rsidR="005A2577" w:rsidRPr="00605E99" w:rsidRDefault="008569B8" w:rsidP="005A2577">
      <w:pPr>
        <w:pStyle w:val="APALevel1Heading"/>
        <w:widowControl w:val="0"/>
        <w:rPr>
          <w:rFonts w:ascii="Calibri" w:hAnsi="Calibri"/>
          <w:sz w:val="28"/>
        </w:rPr>
      </w:pPr>
      <w:r>
        <w:rPr>
          <w:rFonts w:ascii="Calibri" w:hAnsi="Calibri"/>
          <w:sz w:val="28"/>
        </w:rPr>
        <w:t>February 15</w:t>
      </w:r>
      <w:r w:rsidR="005A2577" w:rsidRPr="00605E99">
        <w:rPr>
          <w:rFonts w:ascii="Calibri" w:hAnsi="Calibri"/>
          <w:sz w:val="28"/>
        </w:rPr>
        <w:t>, 201</w:t>
      </w:r>
      <w:r w:rsidR="00764FEE" w:rsidRPr="00605E99">
        <w:rPr>
          <w:rFonts w:ascii="Calibri" w:hAnsi="Calibri"/>
          <w:sz w:val="28"/>
        </w:rPr>
        <w:t>6</w:t>
      </w:r>
    </w:p>
    <w:p w:rsidR="00BF67E3" w:rsidRPr="00761117" w:rsidRDefault="00BF67E3" w:rsidP="00BF67E3">
      <w:pPr>
        <w:rPr>
          <w:rFonts w:ascii="Calibri" w:hAnsi="Calibri"/>
          <w:lang w:eastAsia="en-US"/>
        </w:rPr>
      </w:pPr>
    </w:p>
    <w:p w:rsidR="00BF67E3" w:rsidRPr="00761117" w:rsidRDefault="00BF67E3" w:rsidP="00BF67E3">
      <w:pPr>
        <w:rPr>
          <w:rFonts w:ascii="Calibri" w:hAnsi="Calibri"/>
          <w:lang w:eastAsia="en-US"/>
        </w:rPr>
      </w:pPr>
    </w:p>
    <w:p w:rsidR="00BF67E3" w:rsidRPr="00761117" w:rsidRDefault="00BF67E3" w:rsidP="00BF67E3">
      <w:pPr>
        <w:rPr>
          <w:rFonts w:ascii="Calibri" w:hAnsi="Calibri"/>
          <w:lang w:eastAsia="en-US"/>
        </w:rPr>
      </w:pPr>
    </w:p>
    <w:p w:rsidR="00BF67E3" w:rsidRPr="00761117" w:rsidRDefault="00BF67E3" w:rsidP="00BF67E3">
      <w:pPr>
        <w:rPr>
          <w:rFonts w:ascii="Calibri" w:hAnsi="Calibri"/>
          <w:lang w:eastAsia="en-US"/>
        </w:rPr>
      </w:pPr>
    </w:p>
    <w:p w:rsidR="00BF67E3" w:rsidRPr="00761117" w:rsidRDefault="00BF67E3" w:rsidP="00BF67E3">
      <w:pPr>
        <w:rPr>
          <w:rFonts w:ascii="Calibri" w:hAnsi="Calibri"/>
          <w:lang w:eastAsia="en-US"/>
        </w:rPr>
      </w:pPr>
    </w:p>
    <w:p w:rsidR="00F80AA1" w:rsidRDefault="00F80AA1" w:rsidP="00BF67E3">
      <w:pPr>
        <w:rPr>
          <w:rFonts w:ascii="Calibri" w:hAnsi="Calibri"/>
          <w:lang w:eastAsia="en-US"/>
        </w:rPr>
      </w:pPr>
    </w:p>
    <w:p w:rsidR="00605E99" w:rsidRDefault="00605E99" w:rsidP="00BF67E3">
      <w:pPr>
        <w:rPr>
          <w:rFonts w:ascii="Calibri" w:hAnsi="Calibri"/>
          <w:lang w:eastAsia="en-US"/>
        </w:rPr>
      </w:pPr>
    </w:p>
    <w:p w:rsidR="00605E99" w:rsidRPr="00761117" w:rsidRDefault="00605E99" w:rsidP="00BF67E3">
      <w:pPr>
        <w:rPr>
          <w:rFonts w:ascii="Calibri" w:hAnsi="Calibri"/>
          <w:lang w:eastAsia="en-US"/>
        </w:rPr>
      </w:pPr>
    </w:p>
    <w:p w:rsidR="00F80AA1" w:rsidRPr="00761117" w:rsidRDefault="00F80AA1" w:rsidP="00BF67E3">
      <w:pPr>
        <w:rPr>
          <w:rFonts w:ascii="Calibri" w:hAnsi="Calibri"/>
          <w:lang w:eastAsia="en-US"/>
        </w:rPr>
      </w:pPr>
    </w:p>
    <w:p w:rsidR="00B509F6" w:rsidRDefault="00B509F6">
      <w:pPr>
        <w:pStyle w:val="TOCHeading"/>
        <w:rPr>
          <w:rFonts w:ascii="Calibri" w:eastAsiaTheme="minorEastAsia" w:hAnsi="Calibri" w:cstheme="minorBidi"/>
          <w:b/>
          <w:color w:val="auto"/>
          <w:kern w:val="24"/>
          <w:sz w:val="24"/>
          <w:szCs w:val="24"/>
          <w:lang w:eastAsia="ja-JP"/>
        </w:rPr>
      </w:pPr>
    </w:p>
    <w:p w:rsidR="00B509F6" w:rsidRPr="00B509F6" w:rsidRDefault="00B509F6" w:rsidP="00B509F6"/>
    <w:sdt>
      <w:sdtPr>
        <w:rPr>
          <w:rFonts w:asciiTheme="minorHAnsi" w:eastAsiaTheme="minorEastAsia" w:hAnsiTheme="minorHAnsi" w:cstheme="minorBidi"/>
          <w:color w:val="auto"/>
          <w:kern w:val="24"/>
          <w:sz w:val="24"/>
          <w:szCs w:val="24"/>
          <w:lang w:eastAsia="ja-JP"/>
        </w:rPr>
        <w:id w:val="998854343"/>
        <w:docPartObj>
          <w:docPartGallery w:val="Table of Contents"/>
          <w:docPartUnique/>
        </w:docPartObj>
      </w:sdtPr>
      <w:sdtEndPr>
        <w:rPr>
          <w:b/>
          <w:bCs/>
          <w:noProof/>
        </w:rPr>
      </w:sdtEndPr>
      <w:sdtContent>
        <w:p w:rsidR="00BE1969" w:rsidRDefault="00BE1969">
          <w:pPr>
            <w:pStyle w:val="TOCHeading"/>
          </w:pPr>
          <w:r>
            <w:t>Contents</w:t>
          </w:r>
        </w:p>
        <w:p w:rsidR="00BE1969" w:rsidRPr="00BE1969" w:rsidRDefault="00BE1969" w:rsidP="00BE1969">
          <w:pPr>
            <w:rPr>
              <w:lang w:eastAsia="en-US"/>
            </w:rPr>
          </w:pPr>
        </w:p>
        <w:p w:rsidR="006B6721" w:rsidRDefault="00BE1969">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3298485" w:history="1">
            <w:r w:rsidR="006B6721" w:rsidRPr="0037108D">
              <w:rPr>
                <w:rStyle w:val="Hyperlink"/>
                <w:noProof/>
              </w:rPr>
              <w:t>Summary</w:t>
            </w:r>
            <w:r w:rsidR="006B6721">
              <w:rPr>
                <w:noProof/>
                <w:webHidden/>
              </w:rPr>
              <w:tab/>
            </w:r>
            <w:r w:rsidR="006B6721">
              <w:rPr>
                <w:noProof/>
                <w:webHidden/>
              </w:rPr>
              <w:fldChar w:fldCharType="begin"/>
            </w:r>
            <w:r w:rsidR="006B6721">
              <w:rPr>
                <w:noProof/>
                <w:webHidden/>
              </w:rPr>
              <w:instrText xml:space="preserve"> PAGEREF _Toc443298485 \h </w:instrText>
            </w:r>
            <w:r w:rsidR="006B6721">
              <w:rPr>
                <w:noProof/>
                <w:webHidden/>
              </w:rPr>
            </w:r>
            <w:r w:rsidR="006B6721">
              <w:rPr>
                <w:noProof/>
                <w:webHidden/>
              </w:rPr>
              <w:fldChar w:fldCharType="separate"/>
            </w:r>
            <w:r w:rsidR="006B6721">
              <w:rPr>
                <w:noProof/>
                <w:webHidden/>
              </w:rPr>
              <w:t>3</w:t>
            </w:r>
            <w:r w:rsidR="006B6721">
              <w:rPr>
                <w:noProof/>
                <w:webHidden/>
              </w:rPr>
              <w:fldChar w:fldCharType="end"/>
            </w:r>
          </w:hyperlink>
        </w:p>
        <w:p w:rsidR="006B6721" w:rsidRDefault="00A20543">
          <w:pPr>
            <w:pStyle w:val="TOC1"/>
            <w:tabs>
              <w:tab w:val="right" w:leader="dot" w:pos="9350"/>
            </w:tabs>
            <w:rPr>
              <w:noProof/>
              <w:kern w:val="0"/>
              <w:sz w:val="22"/>
              <w:szCs w:val="22"/>
              <w:lang w:val="en-CA" w:eastAsia="en-CA"/>
            </w:rPr>
          </w:pPr>
          <w:hyperlink w:anchor="_Toc443298486" w:history="1">
            <w:r w:rsidR="006B6721" w:rsidRPr="0037108D">
              <w:rPr>
                <w:rStyle w:val="Hyperlink"/>
                <w:noProof/>
              </w:rPr>
              <w:t>Introduction</w:t>
            </w:r>
            <w:r w:rsidR="006B6721">
              <w:rPr>
                <w:noProof/>
                <w:webHidden/>
              </w:rPr>
              <w:tab/>
            </w:r>
            <w:r w:rsidR="006B6721">
              <w:rPr>
                <w:noProof/>
                <w:webHidden/>
              </w:rPr>
              <w:fldChar w:fldCharType="begin"/>
            </w:r>
            <w:r w:rsidR="006B6721">
              <w:rPr>
                <w:noProof/>
                <w:webHidden/>
              </w:rPr>
              <w:instrText xml:space="preserve"> PAGEREF _Toc443298486 \h </w:instrText>
            </w:r>
            <w:r w:rsidR="006B6721">
              <w:rPr>
                <w:noProof/>
                <w:webHidden/>
              </w:rPr>
            </w:r>
            <w:r w:rsidR="006B6721">
              <w:rPr>
                <w:noProof/>
                <w:webHidden/>
              </w:rPr>
              <w:fldChar w:fldCharType="separate"/>
            </w:r>
            <w:r w:rsidR="006B6721">
              <w:rPr>
                <w:noProof/>
                <w:webHidden/>
              </w:rPr>
              <w:t>4</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87" w:history="1">
            <w:r w:rsidR="006B6721" w:rsidRPr="0037108D">
              <w:rPr>
                <w:rStyle w:val="Hyperlink"/>
                <w:noProof/>
              </w:rPr>
              <w:t>Theory Behind the Experiment</w:t>
            </w:r>
            <w:r w:rsidR="006B6721">
              <w:rPr>
                <w:noProof/>
                <w:webHidden/>
              </w:rPr>
              <w:tab/>
            </w:r>
            <w:r w:rsidR="006B6721">
              <w:rPr>
                <w:noProof/>
                <w:webHidden/>
              </w:rPr>
              <w:fldChar w:fldCharType="begin"/>
            </w:r>
            <w:r w:rsidR="006B6721">
              <w:rPr>
                <w:noProof/>
                <w:webHidden/>
              </w:rPr>
              <w:instrText xml:space="preserve"> PAGEREF _Toc443298487 \h </w:instrText>
            </w:r>
            <w:r w:rsidR="006B6721">
              <w:rPr>
                <w:noProof/>
                <w:webHidden/>
              </w:rPr>
            </w:r>
            <w:r w:rsidR="006B6721">
              <w:rPr>
                <w:noProof/>
                <w:webHidden/>
              </w:rPr>
              <w:fldChar w:fldCharType="separate"/>
            </w:r>
            <w:r w:rsidR="006B6721">
              <w:rPr>
                <w:noProof/>
                <w:webHidden/>
              </w:rPr>
              <w:t>4</w:t>
            </w:r>
            <w:r w:rsidR="006B6721">
              <w:rPr>
                <w:noProof/>
                <w:webHidden/>
              </w:rPr>
              <w:fldChar w:fldCharType="end"/>
            </w:r>
          </w:hyperlink>
        </w:p>
        <w:p w:rsidR="006B6721" w:rsidRDefault="00A20543">
          <w:pPr>
            <w:pStyle w:val="TOC1"/>
            <w:tabs>
              <w:tab w:val="right" w:leader="dot" w:pos="9350"/>
            </w:tabs>
            <w:rPr>
              <w:noProof/>
              <w:kern w:val="0"/>
              <w:sz w:val="22"/>
              <w:szCs w:val="22"/>
              <w:lang w:val="en-CA" w:eastAsia="en-CA"/>
            </w:rPr>
          </w:pPr>
          <w:hyperlink w:anchor="_Toc443298488" w:history="1">
            <w:r w:rsidR="006B6721" w:rsidRPr="0037108D">
              <w:rPr>
                <w:rStyle w:val="Hyperlink"/>
                <w:noProof/>
              </w:rPr>
              <w:t>Experimental Apparatus and Procedure</w:t>
            </w:r>
            <w:r w:rsidR="006B6721">
              <w:rPr>
                <w:noProof/>
                <w:webHidden/>
              </w:rPr>
              <w:tab/>
            </w:r>
            <w:r w:rsidR="006B6721">
              <w:rPr>
                <w:noProof/>
                <w:webHidden/>
              </w:rPr>
              <w:fldChar w:fldCharType="begin"/>
            </w:r>
            <w:r w:rsidR="006B6721">
              <w:rPr>
                <w:noProof/>
                <w:webHidden/>
              </w:rPr>
              <w:instrText xml:space="preserve"> PAGEREF _Toc443298488 \h </w:instrText>
            </w:r>
            <w:r w:rsidR="006B6721">
              <w:rPr>
                <w:noProof/>
                <w:webHidden/>
              </w:rPr>
            </w:r>
            <w:r w:rsidR="006B6721">
              <w:rPr>
                <w:noProof/>
                <w:webHidden/>
              </w:rPr>
              <w:fldChar w:fldCharType="separate"/>
            </w:r>
            <w:r w:rsidR="006B6721">
              <w:rPr>
                <w:noProof/>
                <w:webHidden/>
              </w:rPr>
              <w:t>5</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89" w:history="1">
            <w:r w:rsidR="006B6721" w:rsidRPr="0037108D">
              <w:rPr>
                <w:rStyle w:val="Hyperlink"/>
                <w:noProof/>
              </w:rPr>
              <w:t>The client</w:t>
            </w:r>
            <w:r w:rsidR="006B6721">
              <w:rPr>
                <w:noProof/>
                <w:webHidden/>
              </w:rPr>
              <w:tab/>
            </w:r>
            <w:r w:rsidR="006B6721">
              <w:rPr>
                <w:noProof/>
                <w:webHidden/>
              </w:rPr>
              <w:fldChar w:fldCharType="begin"/>
            </w:r>
            <w:r w:rsidR="006B6721">
              <w:rPr>
                <w:noProof/>
                <w:webHidden/>
              </w:rPr>
              <w:instrText xml:space="preserve"> PAGEREF _Toc443298489 \h </w:instrText>
            </w:r>
            <w:r w:rsidR="006B6721">
              <w:rPr>
                <w:noProof/>
                <w:webHidden/>
              </w:rPr>
            </w:r>
            <w:r w:rsidR="006B6721">
              <w:rPr>
                <w:noProof/>
                <w:webHidden/>
              </w:rPr>
              <w:fldChar w:fldCharType="separate"/>
            </w:r>
            <w:r w:rsidR="006B6721">
              <w:rPr>
                <w:noProof/>
                <w:webHidden/>
              </w:rPr>
              <w:t>5</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90" w:history="1">
            <w:r w:rsidR="006B6721" w:rsidRPr="0037108D">
              <w:rPr>
                <w:rStyle w:val="Hyperlink"/>
                <w:noProof/>
              </w:rPr>
              <w:t>The servers</w:t>
            </w:r>
            <w:r w:rsidR="006B6721">
              <w:rPr>
                <w:noProof/>
                <w:webHidden/>
              </w:rPr>
              <w:tab/>
            </w:r>
            <w:r w:rsidR="006B6721">
              <w:rPr>
                <w:noProof/>
                <w:webHidden/>
              </w:rPr>
              <w:fldChar w:fldCharType="begin"/>
            </w:r>
            <w:r w:rsidR="006B6721">
              <w:rPr>
                <w:noProof/>
                <w:webHidden/>
              </w:rPr>
              <w:instrText xml:space="preserve"> PAGEREF _Toc443298490 \h </w:instrText>
            </w:r>
            <w:r w:rsidR="006B6721">
              <w:rPr>
                <w:noProof/>
                <w:webHidden/>
              </w:rPr>
            </w:r>
            <w:r w:rsidR="006B6721">
              <w:rPr>
                <w:noProof/>
                <w:webHidden/>
              </w:rPr>
              <w:fldChar w:fldCharType="separate"/>
            </w:r>
            <w:r w:rsidR="006B6721">
              <w:rPr>
                <w:noProof/>
                <w:webHidden/>
              </w:rPr>
              <w:t>5</w:t>
            </w:r>
            <w:r w:rsidR="006B6721">
              <w:rPr>
                <w:noProof/>
                <w:webHidden/>
              </w:rPr>
              <w:fldChar w:fldCharType="end"/>
            </w:r>
          </w:hyperlink>
        </w:p>
        <w:p w:rsidR="006B6721" w:rsidRDefault="00A20543">
          <w:pPr>
            <w:pStyle w:val="TOC1"/>
            <w:tabs>
              <w:tab w:val="right" w:leader="dot" w:pos="9350"/>
            </w:tabs>
            <w:rPr>
              <w:noProof/>
              <w:kern w:val="0"/>
              <w:sz w:val="22"/>
              <w:szCs w:val="22"/>
              <w:lang w:val="en-CA" w:eastAsia="en-CA"/>
            </w:rPr>
          </w:pPr>
          <w:hyperlink w:anchor="_Toc443298491" w:history="1">
            <w:r w:rsidR="006B6721" w:rsidRPr="0037108D">
              <w:rPr>
                <w:rStyle w:val="Hyperlink"/>
                <w:noProof/>
              </w:rPr>
              <w:t>Results and Discussion</w:t>
            </w:r>
            <w:r w:rsidR="006B6721">
              <w:rPr>
                <w:noProof/>
                <w:webHidden/>
              </w:rPr>
              <w:tab/>
            </w:r>
            <w:r w:rsidR="006B6721">
              <w:rPr>
                <w:noProof/>
                <w:webHidden/>
              </w:rPr>
              <w:fldChar w:fldCharType="begin"/>
            </w:r>
            <w:r w:rsidR="006B6721">
              <w:rPr>
                <w:noProof/>
                <w:webHidden/>
              </w:rPr>
              <w:instrText xml:space="preserve"> PAGEREF _Toc443298491 \h </w:instrText>
            </w:r>
            <w:r w:rsidR="006B6721">
              <w:rPr>
                <w:noProof/>
                <w:webHidden/>
              </w:rPr>
            </w:r>
            <w:r w:rsidR="006B6721">
              <w:rPr>
                <w:noProof/>
                <w:webHidden/>
              </w:rPr>
              <w:fldChar w:fldCharType="separate"/>
            </w:r>
            <w:r w:rsidR="006B6721">
              <w:rPr>
                <w:noProof/>
                <w:webHidden/>
              </w:rPr>
              <w:t>6</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92" w:history="1">
            <w:r w:rsidR="006B6721" w:rsidRPr="0037108D">
              <w:rPr>
                <w:rStyle w:val="Hyperlink"/>
                <w:noProof/>
              </w:rPr>
              <w:t>Threaded Server</w:t>
            </w:r>
            <w:r w:rsidR="006B6721">
              <w:rPr>
                <w:noProof/>
                <w:webHidden/>
              </w:rPr>
              <w:tab/>
            </w:r>
            <w:r w:rsidR="006B6721">
              <w:rPr>
                <w:noProof/>
                <w:webHidden/>
              </w:rPr>
              <w:fldChar w:fldCharType="begin"/>
            </w:r>
            <w:r w:rsidR="006B6721">
              <w:rPr>
                <w:noProof/>
                <w:webHidden/>
              </w:rPr>
              <w:instrText xml:space="preserve"> PAGEREF _Toc443298492 \h </w:instrText>
            </w:r>
            <w:r w:rsidR="006B6721">
              <w:rPr>
                <w:noProof/>
                <w:webHidden/>
              </w:rPr>
            </w:r>
            <w:r w:rsidR="006B6721">
              <w:rPr>
                <w:noProof/>
                <w:webHidden/>
              </w:rPr>
              <w:fldChar w:fldCharType="separate"/>
            </w:r>
            <w:r w:rsidR="006B6721">
              <w:rPr>
                <w:noProof/>
                <w:webHidden/>
              </w:rPr>
              <w:t>8</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93" w:history="1">
            <w:r w:rsidR="006B6721" w:rsidRPr="0037108D">
              <w:rPr>
                <w:rStyle w:val="Hyperlink"/>
                <w:noProof/>
              </w:rPr>
              <w:t>Select Server</w:t>
            </w:r>
            <w:r w:rsidR="006B6721">
              <w:rPr>
                <w:noProof/>
                <w:webHidden/>
              </w:rPr>
              <w:tab/>
            </w:r>
            <w:r w:rsidR="006B6721">
              <w:rPr>
                <w:noProof/>
                <w:webHidden/>
              </w:rPr>
              <w:fldChar w:fldCharType="begin"/>
            </w:r>
            <w:r w:rsidR="006B6721">
              <w:rPr>
                <w:noProof/>
                <w:webHidden/>
              </w:rPr>
              <w:instrText xml:space="preserve"> PAGEREF _Toc443298493 \h </w:instrText>
            </w:r>
            <w:r w:rsidR="006B6721">
              <w:rPr>
                <w:noProof/>
                <w:webHidden/>
              </w:rPr>
            </w:r>
            <w:r w:rsidR="006B6721">
              <w:rPr>
                <w:noProof/>
                <w:webHidden/>
              </w:rPr>
              <w:fldChar w:fldCharType="separate"/>
            </w:r>
            <w:r w:rsidR="006B6721">
              <w:rPr>
                <w:noProof/>
                <w:webHidden/>
              </w:rPr>
              <w:t>9</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94" w:history="1">
            <w:r w:rsidR="006B6721" w:rsidRPr="0037108D">
              <w:rPr>
                <w:rStyle w:val="Hyperlink"/>
                <w:noProof/>
              </w:rPr>
              <w:t>Epoll Server</w:t>
            </w:r>
            <w:r w:rsidR="006B6721">
              <w:rPr>
                <w:noProof/>
                <w:webHidden/>
              </w:rPr>
              <w:tab/>
            </w:r>
            <w:r w:rsidR="006B6721">
              <w:rPr>
                <w:noProof/>
                <w:webHidden/>
              </w:rPr>
              <w:fldChar w:fldCharType="begin"/>
            </w:r>
            <w:r w:rsidR="006B6721">
              <w:rPr>
                <w:noProof/>
                <w:webHidden/>
              </w:rPr>
              <w:instrText xml:space="preserve"> PAGEREF _Toc443298494 \h </w:instrText>
            </w:r>
            <w:r w:rsidR="006B6721">
              <w:rPr>
                <w:noProof/>
                <w:webHidden/>
              </w:rPr>
            </w:r>
            <w:r w:rsidR="006B6721">
              <w:rPr>
                <w:noProof/>
                <w:webHidden/>
              </w:rPr>
              <w:fldChar w:fldCharType="separate"/>
            </w:r>
            <w:r w:rsidR="006B6721">
              <w:rPr>
                <w:noProof/>
                <w:webHidden/>
              </w:rPr>
              <w:t>10</w:t>
            </w:r>
            <w:r w:rsidR="006B6721">
              <w:rPr>
                <w:noProof/>
                <w:webHidden/>
              </w:rPr>
              <w:fldChar w:fldCharType="end"/>
            </w:r>
          </w:hyperlink>
        </w:p>
        <w:p w:rsidR="006B6721" w:rsidRDefault="00A20543">
          <w:pPr>
            <w:pStyle w:val="TOC2"/>
            <w:tabs>
              <w:tab w:val="right" w:leader="dot" w:pos="9350"/>
            </w:tabs>
            <w:rPr>
              <w:noProof/>
              <w:kern w:val="0"/>
              <w:sz w:val="22"/>
              <w:szCs w:val="22"/>
              <w:lang w:val="en-CA" w:eastAsia="en-CA"/>
            </w:rPr>
          </w:pPr>
          <w:hyperlink w:anchor="_Toc443298495" w:history="1">
            <w:r w:rsidR="006B6721" w:rsidRPr="0037108D">
              <w:rPr>
                <w:rStyle w:val="Hyperlink"/>
                <w:noProof/>
              </w:rPr>
              <w:t>Client</w:t>
            </w:r>
            <w:r w:rsidR="006B6721">
              <w:rPr>
                <w:noProof/>
                <w:webHidden/>
              </w:rPr>
              <w:tab/>
            </w:r>
            <w:r w:rsidR="006B6721">
              <w:rPr>
                <w:noProof/>
                <w:webHidden/>
              </w:rPr>
              <w:fldChar w:fldCharType="begin"/>
            </w:r>
            <w:r w:rsidR="006B6721">
              <w:rPr>
                <w:noProof/>
                <w:webHidden/>
              </w:rPr>
              <w:instrText xml:space="preserve"> PAGEREF _Toc443298495 \h </w:instrText>
            </w:r>
            <w:r w:rsidR="006B6721">
              <w:rPr>
                <w:noProof/>
                <w:webHidden/>
              </w:rPr>
            </w:r>
            <w:r w:rsidR="006B6721">
              <w:rPr>
                <w:noProof/>
                <w:webHidden/>
              </w:rPr>
              <w:fldChar w:fldCharType="separate"/>
            </w:r>
            <w:r w:rsidR="006B6721">
              <w:rPr>
                <w:noProof/>
                <w:webHidden/>
              </w:rPr>
              <w:t>12</w:t>
            </w:r>
            <w:r w:rsidR="006B6721">
              <w:rPr>
                <w:noProof/>
                <w:webHidden/>
              </w:rPr>
              <w:fldChar w:fldCharType="end"/>
            </w:r>
          </w:hyperlink>
        </w:p>
        <w:p w:rsidR="006B6721" w:rsidRDefault="00A20543">
          <w:pPr>
            <w:pStyle w:val="TOC1"/>
            <w:tabs>
              <w:tab w:val="right" w:leader="dot" w:pos="9350"/>
            </w:tabs>
            <w:rPr>
              <w:noProof/>
              <w:kern w:val="0"/>
              <w:sz w:val="22"/>
              <w:szCs w:val="22"/>
              <w:lang w:val="en-CA" w:eastAsia="en-CA"/>
            </w:rPr>
          </w:pPr>
          <w:hyperlink w:anchor="_Toc443298496" w:history="1">
            <w:r w:rsidR="006B6721" w:rsidRPr="0037108D">
              <w:rPr>
                <w:rStyle w:val="Hyperlink"/>
                <w:noProof/>
              </w:rPr>
              <w:t>Conclusion</w:t>
            </w:r>
            <w:r w:rsidR="006B6721">
              <w:rPr>
                <w:noProof/>
                <w:webHidden/>
              </w:rPr>
              <w:tab/>
            </w:r>
            <w:r w:rsidR="006B6721">
              <w:rPr>
                <w:noProof/>
                <w:webHidden/>
              </w:rPr>
              <w:fldChar w:fldCharType="begin"/>
            </w:r>
            <w:r w:rsidR="006B6721">
              <w:rPr>
                <w:noProof/>
                <w:webHidden/>
              </w:rPr>
              <w:instrText xml:space="preserve"> PAGEREF _Toc443298496 \h </w:instrText>
            </w:r>
            <w:r w:rsidR="006B6721">
              <w:rPr>
                <w:noProof/>
                <w:webHidden/>
              </w:rPr>
            </w:r>
            <w:r w:rsidR="006B6721">
              <w:rPr>
                <w:noProof/>
                <w:webHidden/>
              </w:rPr>
              <w:fldChar w:fldCharType="separate"/>
            </w:r>
            <w:r w:rsidR="006B6721">
              <w:rPr>
                <w:noProof/>
                <w:webHidden/>
              </w:rPr>
              <w:t>14</w:t>
            </w:r>
            <w:r w:rsidR="006B6721">
              <w:rPr>
                <w:noProof/>
                <w:webHidden/>
              </w:rPr>
              <w:fldChar w:fldCharType="end"/>
            </w:r>
          </w:hyperlink>
        </w:p>
        <w:p w:rsidR="00BE1969" w:rsidRDefault="00BE1969">
          <w:r>
            <w:rPr>
              <w:b/>
              <w:bCs/>
              <w:noProof/>
            </w:rPr>
            <w:fldChar w:fldCharType="end"/>
          </w:r>
        </w:p>
      </w:sdtContent>
    </w:sdt>
    <w:p w:rsidR="007E5FCA" w:rsidRPr="00761117" w:rsidRDefault="007E5FCA">
      <w:pPr>
        <w:pStyle w:val="Title2"/>
        <w:rPr>
          <w:rFonts w:ascii="Calibri" w:hAnsi="Calibri"/>
        </w:rPr>
      </w:pPr>
    </w:p>
    <w:p w:rsidR="001011E1" w:rsidRDefault="001011E1" w:rsidP="001011E1">
      <w:pPr>
        <w:rPr>
          <w:rFonts w:ascii="Calibri" w:hAnsi="Calibri"/>
          <w:lang w:val="en-CA"/>
        </w:rPr>
      </w:pPr>
    </w:p>
    <w:p w:rsidR="00E459BB" w:rsidRDefault="00E459BB" w:rsidP="001011E1">
      <w:pPr>
        <w:rPr>
          <w:rFonts w:ascii="Calibri" w:hAnsi="Calibri"/>
          <w:lang w:val="en-CA"/>
        </w:rPr>
      </w:pPr>
    </w:p>
    <w:p w:rsidR="00E459BB" w:rsidRDefault="00E459BB" w:rsidP="001011E1">
      <w:pPr>
        <w:rPr>
          <w:rFonts w:ascii="Calibri" w:hAnsi="Calibri"/>
          <w:lang w:val="en-CA"/>
        </w:rPr>
      </w:pPr>
    </w:p>
    <w:p w:rsidR="00B509F6" w:rsidRDefault="0004289E" w:rsidP="00B509F6">
      <w:pPr>
        <w:pStyle w:val="Heading1"/>
      </w:pPr>
      <w:bookmarkStart w:id="0" w:name="_Toc443298485"/>
      <w:r>
        <w:lastRenderedPageBreak/>
        <w:t>Summary</w:t>
      </w:r>
      <w:bookmarkEnd w:id="0"/>
    </w:p>
    <w:p w:rsidR="008029D5" w:rsidRPr="008029D5" w:rsidRDefault="00B509F6" w:rsidP="00B509F6">
      <w:r>
        <w:t xml:space="preserve">A short experiment was conducted to compare the speed and efficiency of </w:t>
      </w:r>
      <w:r w:rsidR="008029D5">
        <w:t>different types of servers</w:t>
      </w:r>
      <w:r>
        <w:t xml:space="preserve"> </w:t>
      </w:r>
      <w:r w:rsidR="0091427E">
        <w:t xml:space="preserve">in order to find which </w:t>
      </w:r>
      <w:r w:rsidR="00085634">
        <w:t xml:space="preserve">one </w:t>
      </w:r>
      <w:r w:rsidR="0091427E">
        <w:t>is better</w:t>
      </w:r>
      <w:r w:rsidR="000C169C">
        <w:t xml:space="preserve">. The tests were run </w:t>
      </w:r>
      <w:r w:rsidR="008029D5">
        <w:t>under 2 different conditions, one where clients would send 1 requests and other with 10 requests.</w:t>
      </w:r>
    </w:p>
    <w:p w:rsidR="001E23FC" w:rsidRPr="00B509F6" w:rsidRDefault="0091427E" w:rsidP="008029D5">
      <w:r>
        <w:t>The process of testing was successful and it helped clear many of the hypothesis points</w:t>
      </w:r>
      <w:r w:rsidR="001E23FC">
        <w:t xml:space="preserve"> and it showed </w:t>
      </w:r>
      <w:r w:rsidR="009F6C1D">
        <w:t xml:space="preserve">better performance </w:t>
      </w:r>
      <w:r w:rsidR="008029D5">
        <w:t xml:space="preserve">on </w:t>
      </w:r>
      <w:proofErr w:type="spellStart"/>
      <w:r w:rsidR="008029D5" w:rsidRPr="008029D5">
        <w:rPr>
          <w:b/>
        </w:rPr>
        <w:t>epoll</w:t>
      </w:r>
      <w:proofErr w:type="spellEnd"/>
      <w:r w:rsidR="008029D5" w:rsidRPr="008029D5">
        <w:rPr>
          <w:b/>
        </w:rPr>
        <w:t xml:space="preserve"> </w:t>
      </w:r>
      <w:r w:rsidR="008029D5">
        <w:t xml:space="preserve">and </w:t>
      </w:r>
      <w:r w:rsidR="008029D5" w:rsidRPr="008029D5">
        <w:rPr>
          <w:b/>
        </w:rPr>
        <w:t>select</w:t>
      </w:r>
      <w:r w:rsidR="008029D5">
        <w:t xml:space="preserve"> servers</w:t>
      </w:r>
      <w:r>
        <w:t xml:space="preserve">; nevertheless, </w:t>
      </w:r>
      <w:r w:rsidR="008029D5">
        <w:t>the results weren’t as clear since even though some servers were showing better serving times they were still serving the same number of clients overall.</w:t>
      </w:r>
    </w:p>
    <w:p w:rsidR="0004289E" w:rsidRDefault="0004289E" w:rsidP="00B509F6">
      <w:pPr>
        <w:rPr>
          <w:rFonts w:asciiTheme="majorHAnsi" w:eastAsiaTheme="majorEastAsia" w:hAnsiTheme="majorHAnsi" w:cstheme="majorBidi"/>
        </w:rPr>
      </w:pPr>
      <w:r>
        <w:br w:type="page"/>
      </w:r>
    </w:p>
    <w:p w:rsidR="00761117" w:rsidRDefault="00605E99" w:rsidP="0004289E">
      <w:pPr>
        <w:pStyle w:val="Heading1"/>
      </w:pPr>
      <w:bookmarkStart w:id="1" w:name="_Toc443298486"/>
      <w:r>
        <w:lastRenderedPageBreak/>
        <w:t>Introduction</w:t>
      </w:r>
      <w:bookmarkEnd w:id="1"/>
    </w:p>
    <w:p w:rsidR="00605E99" w:rsidRDefault="008029D5" w:rsidP="008029D5">
      <w:r>
        <w:t xml:space="preserve">There are several ways of implementing threads such as creating threads / processes for each client in order to serve them faster, or use some more complex calls that will ensure better resource use such as select or </w:t>
      </w:r>
      <w:proofErr w:type="spellStart"/>
      <w:r>
        <w:t>epoll</w:t>
      </w:r>
      <w:proofErr w:type="spellEnd"/>
      <w:r>
        <w:t>. Nevertheless, which one is best for a specific situation? The following report will focus on testing all server and check which one performs better under which conditions.</w:t>
      </w:r>
    </w:p>
    <w:p w:rsidR="008029D5" w:rsidRDefault="008029D5" w:rsidP="008029D5">
      <w:r>
        <w:t>The results are expected to show which of these is better overall and therefore should be used over the other to increase the server’s performance.</w:t>
      </w:r>
    </w:p>
    <w:p w:rsidR="007869B8" w:rsidRDefault="007869B8" w:rsidP="00605E99"/>
    <w:p w:rsidR="00605E99" w:rsidRDefault="00605E99" w:rsidP="00605E99">
      <w:pPr>
        <w:pStyle w:val="Heading2"/>
        <w:jc w:val="left"/>
      </w:pPr>
      <w:bookmarkStart w:id="2" w:name="_Toc443298487"/>
      <w:r w:rsidRPr="00605E99">
        <w:t>Theory Behind the Experiment</w:t>
      </w:r>
      <w:bookmarkEnd w:id="2"/>
    </w:p>
    <w:p w:rsidR="009F6C1D" w:rsidRDefault="009F6C1D" w:rsidP="009F6C1D"/>
    <w:p w:rsidR="00152EDB" w:rsidRDefault="008029D5" w:rsidP="009F6C1D">
      <w:r>
        <w:t xml:space="preserve">Threaded servers are fast enough for a limited client of numbers; nevertheless, proven to fail when the load is too much and the server’s hardware can’t keep with it. As for select and </w:t>
      </w:r>
      <w:proofErr w:type="spellStart"/>
      <w:r>
        <w:t>epoll</w:t>
      </w:r>
      <w:proofErr w:type="spellEnd"/>
      <w:r>
        <w:t xml:space="preserve"> server, these calls are better when dealing with limited resources for the server. Following this thinking with the same amount of resources select and </w:t>
      </w:r>
      <w:proofErr w:type="spellStart"/>
      <w:r>
        <w:t>epoll</w:t>
      </w:r>
      <w:proofErr w:type="spellEnd"/>
      <w:r>
        <w:t xml:space="preserve">, and specially </w:t>
      </w:r>
      <w:proofErr w:type="spellStart"/>
      <w:r>
        <w:t>epoll</w:t>
      </w:r>
      <w:proofErr w:type="spellEnd"/>
      <w:r>
        <w:t xml:space="preserve"> will outperform the others and serve more connections efficiently.</w:t>
      </w:r>
    </w:p>
    <w:p w:rsidR="008029D5" w:rsidRPr="009F6C1D" w:rsidRDefault="008029D5" w:rsidP="009F6C1D">
      <w:r>
        <w:t xml:space="preserve">Before the experiment we expect this to be the case, for </w:t>
      </w:r>
      <w:proofErr w:type="spellStart"/>
      <w:r>
        <w:t>epoll</w:t>
      </w:r>
      <w:proofErr w:type="spellEnd"/>
      <w:r>
        <w:t xml:space="preserve"> to be the fastest followed by select and finally threads.</w:t>
      </w:r>
      <w:r w:rsidR="00B61C08">
        <w:t xml:space="preserve"> </w:t>
      </w:r>
    </w:p>
    <w:p w:rsidR="00605E99" w:rsidRDefault="00605E99" w:rsidP="009F6C1D">
      <w:pPr>
        <w:rPr>
          <w:rFonts w:asciiTheme="majorHAnsi" w:eastAsiaTheme="majorEastAsia" w:hAnsiTheme="majorHAnsi" w:cstheme="majorBidi"/>
        </w:rPr>
      </w:pPr>
      <w:r>
        <w:br w:type="page"/>
      </w:r>
    </w:p>
    <w:p w:rsidR="00605E99" w:rsidRDefault="00605E99" w:rsidP="00605E99">
      <w:pPr>
        <w:pStyle w:val="Heading1"/>
      </w:pPr>
      <w:bookmarkStart w:id="3" w:name="_Toc443298488"/>
      <w:r>
        <w:lastRenderedPageBreak/>
        <w:t>Experimental Apparatus and Procedure</w:t>
      </w:r>
      <w:bookmarkEnd w:id="3"/>
    </w:p>
    <w:p w:rsidR="00B61C08" w:rsidRDefault="007869B8" w:rsidP="00B61C08">
      <w:r>
        <w:t xml:space="preserve">In order to compare the performance of </w:t>
      </w:r>
      <w:r w:rsidR="00B61C08">
        <w:t xml:space="preserve">the different servers, 3 types of servers </w:t>
      </w:r>
      <w:r w:rsidR="00085634">
        <w:t xml:space="preserve">were created, </w:t>
      </w:r>
      <w:r w:rsidR="00B61C08">
        <w:t xml:space="preserve">one that is multithreaded, another one using select, and finally one using </w:t>
      </w:r>
      <w:proofErr w:type="spellStart"/>
      <w:r w:rsidR="00B61C08">
        <w:t>epoll</w:t>
      </w:r>
      <w:proofErr w:type="spellEnd"/>
      <w:r w:rsidR="00B61C08">
        <w:t>. All of these servers</w:t>
      </w:r>
      <w:r w:rsidR="00695A11">
        <w:t xml:space="preserve"> were</w:t>
      </w:r>
      <w:r w:rsidR="00B61C08">
        <w:t xml:space="preserve"> run on the same environment and serving the same amount of clients. All Tested in a </w:t>
      </w:r>
      <w:r w:rsidR="00695A11">
        <w:t>Wireless LAN connection</w:t>
      </w:r>
      <w:r w:rsidR="00B61C08">
        <w:t xml:space="preserve">. Each server was tested under 2 different conditions, one where there is a burst of clients echoing </w:t>
      </w:r>
      <w:r w:rsidR="00B61C08" w:rsidRPr="00B61C08">
        <w:t>1</w:t>
      </w:r>
      <w:r w:rsidR="00B61C08" w:rsidRPr="006F5BB8">
        <w:rPr>
          <w:b/>
        </w:rPr>
        <w:t xml:space="preserve"> </w:t>
      </w:r>
      <w:r w:rsidR="00B61C08" w:rsidRPr="00B61C08">
        <w:t>request</w:t>
      </w:r>
      <w:r w:rsidR="00B61C08">
        <w:t xml:space="preserve"> only and another one where the </w:t>
      </w:r>
      <w:r w:rsidR="00B61C08" w:rsidRPr="00B61C08">
        <w:t>requests</w:t>
      </w:r>
      <w:r w:rsidR="00B61C08" w:rsidRPr="006F5BB8">
        <w:rPr>
          <w:b/>
        </w:rPr>
        <w:t xml:space="preserve"> </w:t>
      </w:r>
      <w:r w:rsidR="00B61C08" w:rsidRPr="00B61C08">
        <w:t>were</w:t>
      </w:r>
      <w:r w:rsidR="00B61C08" w:rsidRPr="006F5BB8">
        <w:rPr>
          <w:b/>
        </w:rPr>
        <w:t xml:space="preserve"> </w:t>
      </w:r>
      <w:r w:rsidR="00B61C08" w:rsidRPr="00B61C08">
        <w:t>10</w:t>
      </w:r>
      <w:r w:rsidR="00B61C08">
        <w:t>.</w:t>
      </w:r>
    </w:p>
    <w:p w:rsidR="00B61C08" w:rsidRPr="006F5BB8" w:rsidRDefault="00B61C08" w:rsidP="00B61C08"/>
    <w:p w:rsidR="00B61C08" w:rsidRDefault="00B61C08" w:rsidP="00B61C08">
      <w:bookmarkStart w:id="4" w:name="_Toc443298489"/>
      <w:r>
        <w:rPr>
          <w:rStyle w:val="Heading2Char"/>
        </w:rPr>
        <w:t>The client</w:t>
      </w:r>
      <w:bookmarkEnd w:id="4"/>
      <w:r w:rsidRPr="00BE1969">
        <w:t>.-</w:t>
      </w:r>
      <w:r>
        <w:t xml:space="preserve"> used for testing was running 2000 processes and 250 threads on each process. Each thread would be running a client making for a total of 50000 “concurrent” clients. As mentioned before clients were run with 1 and 10 requests and would send the payload data of a set of strings e.g. “Hello”.</w:t>
      </w:r>
    </w:p>
    <w:p w:rsidR="00B61C08" w:rsidRDefault="00B61C08" w:rsidP="00B61C08"/>
    <w:p w:rsidR="00B61C08" w:rsidRDefault="00B61C08" w:rsidP="00B61C08">
      <w:bookmarkStart w:id="5" w:name="_Toc443298490"/>
      <w:r>
        <w:rPr>
          <w:rStyle w:val="Heading2Char"/>
        </w:rPr>
        <w:t>The servers</w:t>
      </w:r>
      <w:bookmarkEnd w:id="5"/>
      <w:r w:rsidRPr="00BE1969">
        <w:t>.-</w:t>
      </w:r>
      <w:r>
        <w:rPr>
          <w:rStyle w:val="Heading2Char"/>
        </w:rPr>
        <w:t xml:space="preserve"> </w:t>
      </w:r>
      <w:r>
        <w:t>each server has a default value for the number of processes / threads to use; nevertheless, in case these are not enough it will keep growing dynamically on demand.</w:t>
      </w:r>
    </w:p>
    <w:p w:rsidR="00B61C08" w:rsidRDefault="00B61C08" w:rsidP="00B61C08">
      <w:r>
        <w:t xml:space="preserve">Threaded server.- initially runs 200 threads and will spawn a new </w:t>
      </w:r>
      <w:r w:rsidR="00695A11">
        <w:t>one as soon as one of the existing threads accept a new connection</w:t>
      </w:r>
      <w:r>
        <w:t>.</w:t>
      </w:r>
      <w:r w:rsidR="00695A11">
        <w:t xml:space="preserve"> Threads return after serving the client.</w:t>
      </w:r>
    </w:p>
    <w:p w:rsidR="00B61C08" w:rsidRDefault="00B61C08" w:rsidP="00B61C08">
      <w:r>
        <w:t>Select server.- initially runs 50 processes and will stop one process and create a new one if the select call returns many errors, in timeout it will clear all sockets. In case of all the processes getting full, a new process would be created.</w:t>
      </w:r>
    </w:p>
    <w:p w:rsidR="00B61C08" w:rsidRDefault="00B61C08" w:rsidP="00B61C08">
      <w:r>
        <w:t xml:space="preserve">Select server.- initially runs 50 processes and will stop one process and create a new one if the </w:t>
      </w:r>
      <w:proofErr w:type="spellStart"/>
      <w:r>
        <w:t>epoll</w:t>
      </w:r>
      <w:proofErr w:type="spellEnd"/>
      <w:r>
        <w:t xml:space="preserve"> call returns many errors, in timeout it will clear all sockets. In case of all the processes getting full, a new process would be created.</w:t>
      </w:r>
    </w:p>
    <w:p w:rsidR="00605E99" w:rsidRDefault="00605E99" w:rsidP="00A4404F">
      <w:pPr>
        <w:pStyle w:val="Heading1"/>
      </w:pPr>
      <w:bookmarkStart w:id="6" w:name="_Toc443298491"/>
      <w:r>
        <w:lastRenderedPageBreak/>
        <w:t>Results and Discussion</w:t>
      </w:r>
      <w:bookmarkEnd w:id="6"/>
    </w:p>
    <w:p w:rsidR="00095E3F" w:rsidRDefault="00095E3F" w:rsidP="00095E3F"/>
    <w:p w:rsidR="00695A11" w:rsidRDefault="00695A11" w:rsidP="00095E3F">
      <w:r>
        <w:t xml:space="preserve">The full data for these approximations can be found under the </w:t>
      </w:r>
      <w:r w:rsidRPr="00695A11">
        <w:rPr>
          <w:b/>
        </w:rPr>
        <w:t>csv</w:t>
      </w:r>
      <w:r>
        <w:rPr>
          <w:b/>
        </w:rPr>
        <w:t xml:space="preserve"> folder </w:t>
      </w:r>
      <w:r>
        <w:t xml:space="preserve"> where all the data from connections was stored for each of the tests.</w:t>
      </w:r>
    </w:p>
    <w:p w:rsidR="00695A11" w:rsidRDefault="00695A11" w:rsidP="00095E3F">
      <w:r>
        <w:t xml:space="preserve">When the test were run with only 1 request per client the results were really different as shown in Figures 1 and 2, The threaded server took a lot of time in average for serving all 400,000 clients compared to select and </w:t>
      </w:r>
      <w:proofErr w:type="spellStart"/>
      <w:r>
        <w:t>epoll</w:t>
      </w:r>
      <w:proofErr w:type="spellEnd"/>
      <w:r>
        <w:t xml:space="preserve">. As for </w:t>
      </w:r>
      <w:proofErr w:type="spellStart"/>
      <w:r>
        <w:t>epoll</w:t>
      </w:r>
      <w:proofErr w:type="spellEnd"/>
      <w:r>
        <w:t xml:space="preserve"> it showed an impressive timing being close to 2 times faster than the threaded one.</w:t>
      </w:r>
    </w:p>
    <w:p w:rsidR="00695A11" w:rsidRDefault="00695A11" w:rsidP="00095E3F">
      <w:r>
        <w:t>Most of the tests started with really small numbers for serving time on all of the servers (as shown on the csv files); however, over time it went increasing thus generating a higher average time for the duration of the tests.</w:t>
      </w:r>
    </w:p>
    <w:p w:rsidR="00095E3F" w:rsidRDefault="00695A11" w:rsidP="00095E3F">
      <w:r w:rsidRPr="00695A11">
        <w:rPr>
          <w:b/>
        </w:rPr>
        <w:t>Note:</w:t>
      </w:r>
      <w:r>
        <w:rPr>
          <w:b/>
        </w:rPr>
        <w:t xml:space="preserve"> </w:t>
      </w:r>
      <w:r>
        <w:t xml:space="preserve">It is also worth noticing that the client side of the tests show better service times than the server. This happens because the client will stop the timer as soon as it closes the connection to the server. While on the other hand, the </w:t>
      </w:r>
      <w:r w:rsidR="0016176A">
        <w:t>server</w:t>
      </w:r>
      <w:r>
        <w:t xml:space="preserve"> still needs to wait for that FIN/RESET</w:t>
      </w:r>
      <w:r w:rsidR="0016176A">
        <w:t xml:space="preserve"> in order to stop the timer and close the connection.</w:t>
      </w:r>
    </w:p>
    <w:p w:rsidR="0016176A" w:rsidRDefault="0016176A" w:rsidP="00095E3F">
      <w:r>
        <w:t xml:space="preserve">As for the tests run with 10 requests the results for all 3 were really similar as shown in figures 3 and 4. They all seemed to perform at the same pace overall and served all 100,00 clients. </w:t>
      </w:r>
      <w:proofErr w:type="spellStart"/>
      <w:r>
        <w:t>Epoll</w:t>
      </w:r>
      <w:proofErr w:type="spellEnd"/>
      <w:r>
        <w:t xml:space="preserve"> and select start with really good times compares to threads early on; nevertheless, once the number current clients start peaking the service time increases dramatically and leads to an average time of 1.8 secs per request instead of the faster results shown by the 1 request test.</w:t>
      </w:r>
      <w:r w:rsidRPr="0016176A">
        <w:t xml:space="preserve"> </w:t>
      </w:r>
    </w:p>
    <w:p w:rsidR="0016176A" w:rsidRDefault="0016176A" w:rsidP="00095E3F"/>
    <w:p w:rsidR="0016176A" w:rsidRDefault="0016176A" w:rsidP="00095E3F"/>
    <w:p w:rsidR="0016176A" w:rsidRDefault="0016176A" w:rsidP="00095E3F"/>
    <w:p w:rsidR="0016176A" w:rsidRDefault="0016176A" w:rsidP="00095E3F">
      <w:r>
        <w:lastRenderedPageBreak/>
        <w:t xml:space="preserve">Average Served Clients by servers with 1 Request : 400,000 in 120000 </w:t>
      </w:r>
      <w:proofErr w:type="spellStart"/>
      <w:r>
        <w:t>msec</w:t>
      </w:r>
      <w:proofErr w:type="spellEnd"/>
      <w:r>
        <w:t xml:space="preserve"> sample.</w:t>
      </w:r>
    </w:p>
    <w:p w:rsidR="0016176A" w:rsidRPr="00095E3F" w:rsidRDefault="0016176A" w:rsidP="00095E3F"/>
    <w:p w:rsidR="00207E5D" w:rsidRDefault="00207E5D" w:rsidP="00207E5D">
      <w:r>
        <w:rPr>
          <w:noProof/>
          <w:lang w:val="en-CA" w:eastAsia="en-CA"/>
        </w:rPr>
        <w:drawing>
          <wp:inline distT="0" distB="0" distL="0" distR="0" wp14:anchorId="7A487971" wp14:editId="4967DCE9">
            <wp:extent cx="4578350" cy="2755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095E3F" w:rsidRDefault="00095E3F" w:rsidP="00095E3F">
      <w:pPr>
        <w:jc w:val="center"/>
      </w:pPr>
      <w:r>
        <w:t>Fig. 1 service time (according to client)</w:t>
      </w:r>
    </w:p>
    <w:p w:rsidR="0016176A" w:rsidRDefault="0016176A" w:rsidP="00095E3F">
      <w:pPr>
        <w:jc w:val="center"/>
      </w:pPr>
    </w:p>
    <w:p w:rsidR="00207E5D" w:rsidRDefault="00207E5D" w:rsidP="00207E5D">
      <w:r>
        <w:rPr>
          <w:noProof/>
          <w:lang w:val="en-CA" w:eastAsia="en-CA"/>
        </w:rPr>
        <w:drawing>
          <wp:inline distT="0" distB="0" distL="0" distR="0" wp14:anchorId="3092B009" wp14:editId="06781780">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95E3F" w:rsidRDefault="00095E3F" w:rsidP="00095E3F">
      <w:pPr>
        <w:jc w:val="center"/>
      </w:pPr>
      <w:r>
        <w:t>Fig.2 service time (according to server)</w:t>
      </w:r>
    </w:p>
    <w:p w:rsidR="00207E5D" w:rsidRDefault="00207E5D" w:rsidP="00207E5D"/>
    <w:p w:rsidR="0016176A" w:rsidRDefault="0016176A" w:rsidP="00095E3F"/>
    <w:p w:rsidR="00095E3F" w:rsidRPr="00095E3F" w:rsidRDefault="00095E3F" w:rsidP="00095E3F">
      <w:r>
        <w:lastRenderedPageBreak/>
        <w:t xml:space="preserve">Average Served Clients by servers with 10 Request : 100,000 in 120000 </w:t>
      </w:r>
      <w:proofErr w:type="spellStart"/>
      <w:r>
        <w:t>msec</w:t>
      </w:r>
      <w:proofErr w:type="spellEnd"/>
      <w:r>
        <w:t xml:space="preserve"> sample</w:t>
      </w:r>
    </w:p>
    <w:p w:rsidR="00207E5D" w:rsidRDefault="00207E5D" w:rsidP="00207E5D"/>
    <w:p w:rsidR="00207E5D" w:rsidRDefault="00207E5D" w:rsidP="00207E5D">
      <w:r>
        <w:rPr>
          <w:noProof/>
          <w:lang w:val="en-CA" w:eastAsia="en-CA"/>
        </w:rPr>
        <w:drawing>
          <wp:inline distT="0" distB="0" distL="0" distR="0" wp14:anchorId="482A2EE4" wp14:editId="1555ACCF">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95E3F" w:rsidRDefault="00095E3F" w:rsidP="00095E3F">
      <w:pPr>
        <w:jc w:val="center"/>
      </w:pPr>
      <w:r>
        <w:t>Fig.3 service time (according to client)</w:t>
      </w:r>
    </w:p>
    <w:p w:rsidR="00095E3F" w:rsidRDefault="00095E3F" w:rsidP="00207E5D"/>
    <w:p w:rsidR="00207E5D" w:rsidRDefault="00207E5D" w:rsidP="00207E5D">
      <w:r>
        <w:rPr>
          <w:noProof/>
          <w:lang w:val="en-CA" w:eastAsia="en-CA"/>
        </w:rPr>
        <w:drawing>
          <wp:inline distT="0" distB="0" distL="0" distR="0" wp14:anchorId="12D33BB9" wp14:editId="4CA6D65D">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95E3F" w:rsidRDefault="00095E3F" w:rsidP="00095E3F">
      <w:pPr>
        <w:jc w:val="center"/>
      </w:pPr>
      <w:r>
        <w:t>Fig.4 service time (according to client)</w:t>
      </w:r>
    </w:p>
    <w:p w:rsidR="00095E3F" w:rsidRDefault="00095E3F" w:rsidP="00207E5D"/>
    <w:p w:rsidR="0016176A" w:rsidRPr="00207E5D" w:rsidRDefault="0016176A" w:rsidP="00207E5D"/>
    <w:p w:rsidR="00605E99" w:rsidRDefault="005C1B99" w:rsidP="00605E99">
      <w:pPr>
        <w:pStyle w:val="Heading2"/>
        <w:jc w:val="left"/>
      </w:pPr>
      <w:bookmarkStart w:id="7" w:name="_Toc443298492"/>
      <w:r>
        <w:lastRenderedPageBreak/>
        <w:t>Threaded Server</w:t>
      </w:r>
      <w:bookmarkEnd w:id="7"/>
    </w:p>
    <w:p w:rsidR="0016176A" w:rsidRPr="0016176A" w:rsidRDefault="00D03B96" w:rsidP="0016176A">
      <w:pPr>
        <w:ind w:firstLine="0"/>
      </w:pPr>
      <w:r w:rsidRPr="00D03B96">
        <w:rPr>
          <w:b/>
        </w:rPr>
        <w:t>It will stop if it reaches maximum file descriptors</w:t>
      </w:r>
      <w:r w:rsidR="00D72E4F">
        <w:rPr>
          <w:b/>
        </w:rPr>
        <w:t>.</w:t>
      </w:r>
      <w:r w:rsidR="00D72E4F" w:rsidRPr="00D72E4F">
        <w:t xml:space="preserve"> </w:t>
      </w:r>
      <w:r w:rsidR="00D72E4F">
        <w:t>Some stats for the threaded servers are:</w:t>
      </w:r>
    </w:p>
    <w:p w:rsidR="00095E3F" w:rsidRPr="0016176A" w:rsidRDefault="00095E3F" w:rsidP="0016176A">
      <w:pPr>
        <w:ind w:firstLine="0"/>
        <w:rPr>
          <w:rFonts w:asciiTheme="majorHAnsi" w:eastAsiaTheme="majorEastAsia" w:hAnsiTheme="majorHAnsi" w:cstheme="majorBidi"/>
          <w:bCs/>
        </w:rPr>
      </w:pPr>
      <w:r w:rsidRPr="0016176A">
        <w:rPr>
          <w:rFonts w:asciiTheme="majorHAnsi" w:eastAsiaTheme="majorEastAsia" w:hAnsiTheme="majorHAnsi" w:cstheme="majorBidi"/>
          <w:bCs/>
        </w:rPr>
        <w:t>Average Memory Use: 18%</w:t>
      </w:r>
      <w:r w:rsidR="0016176A" w:rsidRPr="0016176A">
        <w:rPr>
          <w:rFonts w:asciiTheme="majorHAnsi" w:eastAsiaTheme="majorEastAsia" w:hAnsiTheme="majorHAnsi" w:cstheme="majorBidi"/>
          <w:bCs/>
        </w:rPr>
        <w:t xml:space="preserve"> (shown in test document)</w:t>
      </w:r>
    </w:p>
    <w:p w:rsidR="00095E3F" w:rsidRPr="0016176A" w:rsidRDefault="00095E3F" w:rsidP="0016176A">
      <w:pPr>
        <w:ind w:firstLine="0"/>
      </w:pPr>
      <w:r w:rsidRPr="0016176A">
        <w:rPr>
          <w:rFonts w:asciiTheme="majorHAnsi" w:eastAsiaTheme="majorEastAsia" w:hAnsiTheme="majorHAnsi" w:cstheme="majorBidi"/>
          <w:bCs/>
        </w:rPr>
        <w:t xml:space="preserve">Average Network </w:t>
      </w:r>
      <w:r w:rsidR="0016176A" w:rsidRPr="0016176A">
        <w:rPr>
          <w:rFonts w:asciiTheme="majorHAnsi" w:eastAsiaTheme="majorEastAsia" w:hAnsiTheme="majorHAnsi" w:cstheme="majorBidi"/>
          <w:bCs/>
        </w:rPr>
        <w:t>Transfer:</w:t>
      </w:r>
      <w:r w:rsidRPr="0016176A">
        <w:rPr>
          <w:rFonts w:asciiTheme="majorHAnsi" w:eastAsiaTheme="majorEastAsia" w:hAnsiTheme="majorHAnsi" w:cstheme="majorBidi"/>
          <w:bCs/>
        </w:rPr>
        <w:t xml:space="preserve">1.5 </w:t>
      </w:r>
      <w:proofErr w:type="spellStart"/>
      <w:r w:rsidRPr="0016176A">
        <w:rPr>
          <w:rFonts w:asciiTheme="majorHAnsi" w:eastAsiaTheme="majorEastAsia" w:hAnsiTheme="majorHAnsi" w:cstheme="majorBidi"/>
          <w:bCs/>
        </w:rPr>
        <w:t>MiB</w:t>
      </w:r>
      <w:proofErr w:type="spellEnd"/>
      <w:r w:rsidRPr="0016176A">
        <w:rPr>
          <w:rFonts w:asciiTheme="majorHAnsi" w:eastAsiaTheme="majorEastAsia" w:hAnsiTheme="majorHAnsi" w:cstheme="majorBidi"/>
          <w:bCs/>
        </w:rPr>
        <w:t>/sec for Read/Receive</w:t>
      </w:r>
      <w:r w:rsidR="0016176A" w:rsidRPr="0016176A">
        <w:rPr>
          <w:rFonts w:asciiTheme="majorHAnsi" w:eastAsiaTheme="majorEastAsia" w:hAnsiTheme="majorHAnsi" w:cstheme="majorBidi"/>
          <w:bCs/>
        </w:rPr>
        <w:t>(shown in test Document)</w:t>
      </w:r>
    </w:p>
    <w:p w:rsidR="00867831" w:rsidRPr="00867831" w:rsidRDefault="00867831" w:rsidP="0016176A">
      <w:pPr>
        <w:ind w:firstLine="0"/>
      </w:pPr>
      <w:r>
        <w:rPr>
          <w:noProof/>
          <w:lang w:val="en-CA" w:eastAsia="en-CA"/>
        </w:rPr>
        <w:drawing>
          <wp:inline distT="0" distB="0" distL="0" distR="0" wp14:anchorId="377A836E" wp14:editId="7210DE09">
            <wp:extent cx="5943600" cy="2162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867831" w:rsidRDefault="00095E3F" w:rsidP="0016176A">
      <w:pPr>
        <w:ind w:firstLine="0"/>
        <w:jc w:val="center"/>
      </w:pPr>
      <w:r>
        <w:t>Fig.5 CPU Usage (1 - request)</w:t>
      </w:r>
    </w:p>
    <w:p w:rsidR="00867831" w:rsidRDefault="00867831" w:rsidP="00867831">
      <w:pPr>
        <w:ind w:firstLine="0"/>
      </w:pPr>
      <w:r>
        <w:rPr>
          <w:noProof/>
          <w:lang w:val="en-CA" w:eastAsia="en-CA"/>
        </w:rPr>
        <w:drawing>
          <wp:inline distT="0" distB="0" distL="0" distR="0" wp14:anchorId="0C22FFA0" wp14:editId="35B55672">
            <wp:extent cx="59436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095E3F" w:rsidRDefault="00095E3F" w:rsidP="0016176A">
      <w:pPr>
        <w:ind w:firstLine="0"/>
        <w:jc w:val="center"/>
      </w:pPr>
      <w:r>
        <w:t>Fig.6 CPU Usage (10 - request)</w:t>
      </w:r>
    </w:p>
    <w:p w:rsidR="00867831" w:rsidRDefault="00867831" w:rsidP="00095E3F">
      <w:pPr>
        <w:ind w:firstLine="0"/>
        <w:jc w:val="center"/>
      </w:pPr>
      <w:r>
        <w:rPr>
          <w:noProof/>
          <w:lang w:val="en-CA" w:eastAsia="en-CA"/>
        </w:rPr>
        <w:drawing>
          <wp:inline distT="0" distB="0" distL="0" distR="0" wp14:anchorId="08C22B89" wp14:editId="1C0CCB43">
            <wp:extent cx="20478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752475"/>
                    </a:xfrm>
                    <a:prstGeom prst="rect">
                      <a:avLst/>
                    </a:prstGeom>
                    <a:noFill/>
                    <a:ln>
                      <a:noFill/>
                    </a:ln>
                  </pic:spPr>
                </pic:pic>
              </a:graphicData>
            </a:graphic>
          </wp:inline>
        </w:drawing>
      </w:r>
    </w:p>
    <w:p w:rsidR="00095E3F" w:rsidRDefault="00095E3F" w:rsidP="0016176A">
      <w:pPr>
        <w:ind w:firstLine="0"/>
        <w:jc w:val="center"/>
      </w:pPr>
      <w:r>
        <w:t>Fig.7 Peak Clients (10 - request)</w:t>
      </w:r>
    </w:p>
    <w:p w:rsidR="00605E99" w:rsidRDefault="005C1B99" w:rsidP="00605E99">
      <w:pPr>
        <w:pStyle w:val="Heading2"/>
        <w:jc w:val="left"/>
      </w:pPr>
      <w:bookmarkStart w:id="8" w:name="_Toc443298493"/>
      <w:r>
        <w:lastRenderedPageBreak/>
        <w:t>Select Server</w:t>
      </w:r>
      <w:bookmarkEnd w:id="8"/>
    </w:p>
    <w:p w:rsidR="0016176A" w:rsidRPr="0016176A" w:rsidRDefault="0016176A" w:rsidP="0016176A">
      <w:pPr>
        <w:ind w:firstLine="0"/>
      </w:pPr>
      <w:r>
        <w:t>Some stats for the select servers are:</w:t>
      </w:r>
    </w:p>
    <w:p w:rsidR="0016176A" w:rsidRPr="0016176A" w:rsidRDefault="0016176A" w:rsidP="0016176A">
      <w:pPr>
        <w:ind w:firstLine="0"/>
        <w:rPr>
          <w:rFonts w:asciiTheme="majorHAnsi" w:eastAsiaTheme="majorEastAsia" w:hAnsiTheme="majorHAnsi" w:cstheme="majorBidi"/>
          <w:bCs/>
        </w:rPr>
      </w:pPr>
      <w:r>
        <w:rPr>
          <w:rFonts w:asciiTheme="majorHAnsi" w:eastAsiaTheme="majorEastAsia" w:hAnsiTheme="majorHAnsi" w:cstheme="majorBidi"/>
          <w:bCs/>
        </w:rPr>
        <w:t>Average Memory Use: 13</w:t>
      </w:r>
      <w:r w:rsidRPr="0016176A">
        <w:rPr>
          <w:rFonts w:asciiTheme="majorHAnsi" w:eastAsiaTheme="majorEastAsia" w:hAnsiTheme="majorHAnsi" w:cstheme="majorBidi"/>
          <w:bCs/>
        </w:rPr>
        <w:t>% (shown in test document)</w:t>
      </w:r>
    </w:p>
    <w:p w:rsidR="0016176A" w:rsidRDefault="0016176A" w:rsidP="0016176A">
      <w:pPr>
        <w:ind w:firstLine="0"/>
        <w:rPr>
          <w:rFonts w:asciiTheme="majorHAnsi" w:eastAsiaTheme="majorEastAsia" w:hAnsiTheme="majorHAnsi" w:cstheme="majorBidi"/>
          <w:bCs/>
        </w:rPr>
      </w:pPr>
      <w:r w:rsidRPr="0016176A">
        <w:rPr>
          <w:rFonts w:asciiTheme="majorHAnsi" w:eastAsiaTheme="majorEastAsia" w:hAnsiTheme="majorHAnsi" w:cstheme="majorBidi"/>
          <w:bCs/>
        </w:rPr>
        <w:t xml:space="preserve">Average Network Transfer:1.5 </w:t>
      </w:r>
      <w:proofErr w:type="spellStart"/>
      <w:r w:rsidRPr="0016176A">
        <w:rPr>
          <w:rFonts w:asciiTheme="majorHAnsi" w:eastAsiaTheme="majorEastAsia" w:hAnsiTheme="majorHAnsi" w:cstheme="majorBidi"/>
          <w:bCs/>
        </w:rPr>
        <w:t>MiB</w:t>
      </w:r>
      <w:proofErr w:type="spellEnd"/>
      <w:r w:rsidRPr="0016176A">
        <w:rPr>
          <w:rFonts w:asciiTheme="majorHAnsi" w:eastAsiaTheme="majorEastAsia" w:hAnsiTheme="majorHAnsi" w:cstheme="majorBidi"/>
          <w:bCs/>
        </w:rPr>
        <w:t>/sec for Read/Receive(shown in test Document)</w:t>
      </w:r>
    </w:p>
    <w:p w:rsidR="00D03B96" w:rsidRPr="0016176A" w:rsidRDefault="00D03B96" w:rsidP="0016176A">
      <w:pPr>
        <w:ind w:firstLine="0"/>
      </w:pPr>
    </w:p>
    <w:p w:rsidR="00867831" w:rsidRDefault="00867831" w:rsidP="0016176A">
      <w:pPr>
        <w:ind w:firstLine="0"/>
      </w:pPr>
      <w:r>
        <w:rPr>
          <w:noProof/>
          <w:lang w:val="en-CA" w:eastAsia="en-CA"/>
        </w:rPr>
        <w:drawing>
          <wp:inline distT="0" distB="0" distL="0" distR="0" wp14:anchorId="31DE8E6D" wp14:editId="420AB135">
            <wp:extent cx="59436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095E3F" w:rsidRDefault="00095E3F" w:rsidP="0016176A">
      <w:pPr>
        <w:ind w:firstLine="0"/>
        <w:jc w:val="center"/>
      </w:pPr>
      <w:r>
        <w:t>Fig.8 CPU Usage (1 - request)</w:t>
      </w:r>
    </w:p>
    <w:p w:rsidR="00D03B96" w:rsidRPr="00095E3F" w:rsidRDefault="00D03B96" w:rsidP="0016176A">
      <w:pPr>
        <w:ind w:firstLine="0"/>
        <w:jc w:val="center"/>
      </w:pPr>
    </w:p>
    <w:p w:rsidR="00867831" w:rsidRDefault="00867831" w:rsidP="0016176A">
      <w:pPr>
        <w:ind w:firstLine="0"/>
        <w:jc w:val="center"/>
      </w:pPr>
      <w:r>
        <w:rPr>
          <w:noProof/>
          <w:lang w:val="en-CA" w:eastAsia="en-CA"/>
        </w:rPr>
        <w:drawing>
          <wp:inline distT="0" distB="0" distL="0" distR="0" wp14:anchorId="2F3D0E47" wp14:editId="54599355">
            <wp:extent cx="21812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809625"/>
                    </a:xfrm>
                    <a:prstGeom prst="rect">
                      <a:avLst/>
                    </a:prstGeom>
                    <a:noFill/>
                    <a:ln>
                      <a:noFill/>
                    </a:ln>
                  </pic:spPr>
                </pic:pic>
              </a:graphicData>
            </a:graphic>
          </wp:inline>
        </w:drawing>
      </w:r>
    </w:p>
    <w:p w:rsidR="00095E3F" w:rsidRDefault="00095E3F" w:rsidP="0016176A">
      <w:pPr>
        <w:ind w:firstLine="0"/>
        <w:jc w:val="center"/>
      </w:pPr>
      <w:r>
        <w:t>Fig.9 Peak Clients (1 - request)</w:t>
      </w:r>
    </w:p>
    <w:p w:rsidR="00867831" w:rsidRDefault="00867831" w:rsidP="0016176A">
      <w:pPr>
        <w:ind w:firstLine="0"/>
      </w:pPr>
      <w:r>
        <w:rPr>
          <w:noProof/>
          <w:lang w:val="en-CA" w:eastAsia="en-CA"/>
        </w:rPr>
        <w:lastRenderedPageBreak/>
        <w:drawing>
          <wp:inline distT="0" distB="0" distL="0" distR="0" wp14:anchorId="0B76000B" wp14:editId="48EC6982">
            <wp:extent cx="593407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095E3F" w:rsidRDefault="00095E3F" w:rsidP="0016176A">
      <w:pPr>
        <w:ind w:firstLine="0"/>
        <w:jc w:val="center"/>
      </w:pPr>
      <w:r>
        <w:t>Fig.10 CPU Usage (10 - request)</w:t>
      </w:r>
    </w:p>
    <w:p w:rsidR="00095E3F" w:rsidRDefault="00095E3F" w:rsidP="00867831"/>
    <w:p w:rsidR="00867831" w:rsidRDefault="00867831" w:rsidP="00095E3F">
      <w:pPr>
        <w:jc w:val="center"/>
      </w:pPr>
      <w:r>
        <w:rPr>
          <w:noProof/>
          <w:lang w:val="en-CA" w:eastAsia="en-CA"/>
        </w:rPr>
        <w:drawing>
          <wp:inline distT="0" distB="0" distL="0" distR="0" wp14:anchorId="30986CF4" wp14:editId="6298A67A">
            <wp:extent cx="2057400" cy="771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771525"/>
                    </a:xfrm>
                    <a:prstGeom prst="rect">
                      <a:avLst/>
                    </a:prstGeom>
                    <a:noFill/>
                    <a:ln>
                      <a:noFill/>
                    </a:ln>
                  </pic:spPr>
                </pic:pic>
              </a:graphicData>
            </a:graphic>
          </wp:inline>
        </w:drawing>
      </w:r>
    </w:p>
    <w:p w:rsidR="00095E3F" w:rsidRPr="00867831" w:rsidRDefault="00095E3F" w:rsidP="00095E3F">
      <w:pPr>
        <w:jc w:val="center"/>
      </w:pPr>
      <w:r>
        <w:t>Fig.11 Peak Clients (10 - request)</w:t>
      </w:r>
    </w:p>
    <w:p w:rsidR="00605E99" w:rsidRDefault="00605E99" w:rsidP="00605E99"/>
    <w:p w:rsidR="00D03B96" w:rsidRDefault="00D03B96" w:rsidP="00605E99"/>
    <w:p w:rsidR="00D03B96" w:rsidRDefault="00D03B96" w:rsidP="00605E99"/>
    <w:p w:rsidR="00D03B96" w:rsidRDefault="00D03B96" w:rsidP="00605E99"/>
    <w:p w:rsidR="00D03B96" w:rsidRDefault="00D03B96" w:rsidP="00605E99"/>
    <w:p w:rsidR="00D03B96" w:rsidRDefault="00D03B96" w:rsidP="00605E99"/>
    <w:p w:rsidR="00D03B96" w:rsidRDefault="00D03B96" w:rsidP="00605E99"/>
    <w:p w:rsidR="00D03B96" w:rsidRDefault="00D03B96" w:rsidP="00605E99"/>
    <w:p w:rsidR="00D03B96" w:rsidRDefault="00D03B96" w:rsidP="00605E99"/>
    <w:p w:rsidR="00D03B96" w:rsidRDefault="00D03B96" w:rsidP="00605E99"/>
    <w:p w:rsidR="00867831" w:rsidRDefault="005C1B99" w:rsidP="00867831">
      <w:pPr>
        <w:pStyle w:val="Heading2"/>
        <w:jc w:val="left"/>
      </w:pPr>
      <w:bookmarkStart w:id="9" w:name="_Toc443298494"/>
      <w:proofErr w:type="spellStart"/>
      <w:r>
        <w:lastRenderedPageBreak/>
        <w:t>Epoll</w:t>
      </w:r>
      <w:proofErr w:type="spellEnd"/>
      <w:r>
        <w:t xml:space="preserve"> Server</w:t>
      </w:r>
      <w:bookmarkEnd w:id="9"/>
    </w:p>
    <w:p w:rsidR="0016176A" w:rsidRPr="0016176A" w:rsidRDefault="0016176A" w:rsidP="0016176A">
      <w:pPr>
        <w:ind w:firstLine="0"/>
      </w:pPr>
      <w:r>
        <w:t>Some stats for the threaded servers are like this:</w:t>
      </w:r>
    </w:p>
    <w:p w:rsidR="0016176A" w:rsidRPr="0016176A" w:rsidRDefault="00D03B96" w:rsidP="0016176A">
      <w:pPr>
        <w:ind w:firstLine="0"/>
        <w:rPr>
          <w:rFonts w:asciiTheme="majorHAnsi" w:eastAsiaTheme="majorEastAsia" w:hAnsiTheme="majorHAnsi" w:cstheme="majorBidi"/>
          <w:bCs/>
        </w:rPr>
      </w:pPr>
      <w:r>
        <w:rPr>
          <w:rFonts w:asciiTheme="majorHAnsi" w:eastAsiaTheme="majorEastAsia" w:hAnsiTheme="majorHAnsi" w:cstheme="majorBidi"/>
          <w:bCs/>
        </w:rPr>
        <w:t>Average Memory Use: 12</w:t>
      </w:r>
      <w:r w:rsidR="0016176A" w:rsidRPr="0016176A">
        <w:rPr>
          <w:rFonts w:asciiTheme="majorHAnsi" w:eastAsiaTheme="majorEastAsia" w:hAnsiTheme="majorHAnsi" w:cstheme="majorBidi"/>
          <w:bCs/>
        </w:rPr>
        <w:t>% (shown in test document)</w:t>
      </w:r>
    </w:p>
    <w:p w:rsidR="0016176A" w:rsidRDefault="0016176A" w:rsidP="0016176A">
      <w:pPr>
        <w:ind w:firstLine="0"/>
        <w:rPr>
          <w:rFonts w:asciiTheme="majorHAnsi" w:eastAsiaTheme="majorEastAsia" w:hAnsiTheme="majorHAnsi" w:cstheme="majorBidi"/>
          <w:bCs/>
        </w:rPr>
      </w:pPr>
      <w:r w:rsidRPr="0016176A">
        <w:rPr>
          <w:rFonts w:asciiTheme="majorHAnsi" w:eastAsiaTheme="majorEastAsia" w:hAnsiTheme="majorHAnsi" w:cstheme="majorBidi"/>
          <w:bCs/>
        </w:rPr>
        <w:t xml:space="preserve">Average Network Transfer:1.5 </w:t>
      </w:r>
      <w:proofErr w:type="spellStart"/>
      <w:r w:rsidRPr="0016176A">
        <w:rPr>
          <w:rFonts w:asciiTheme="majorHAnsi" w:eastAsiaTheme="majorEastAsia" w:hAnsiTheme="majorHAnsi" w:cstheme="majorBidi"/>
          <w:bCs/>
        </w:rPr>
        <w:t>MiB</w:t>
      </w:r>
      <w:proofErr w:type="spellEnd"/>
      <w:r w:rsidRPr="0016176A">
        <w:rPr>
          <w:rFonts w:asciiTheme="majorHAnsi" w:eastAsiaTheme="majorEastAsia" w:hAnsiTheme="majorHAnsi" w:cstheme="majorBidi"/>
          <w:bCs/>
        </w:rPr>
        <w:t>/sec for Read/Receive(shown in test Document)</w:t>
      </w:r>
    </w:p>
    <w:p w:rsidR="00D03B96" w:rsidRPr="0016176A" w:rsidRDefault="00D03B96" w:rsidP="0016176A">
      <w:pPr>
        <w:ind w:firstLine="0"/>
      </w:pPr>
    </w:p>
    <w:p w:rsidR="00867831" w:rsidRDefault="00867831" w:rsidP="00BE1969">
      <w:r>
        <w:rPr>
          <w:noProof/>
          <w:lang w:val="en-CA" w:eastAsia="en-CA"/>
        </w:rPr>
        <w:drawing>
          <wp:inline distT="0" distB="0" distL="0" distR="0" wp14:anchorId="15378E5C" wp14:editId="0F5D1274">
            <wp:extent cx="5934075" cy="2114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095E3F" w:rsidRPr="00095E3F" w:rsidRDefault="00095E3F" w:rsidP="00D03B96">
      <w:pPr>
        <w:jc w:val="center"/>
      </w:pPr>
      <w:r>
        <w:t>Fig.</w:t>
      </w:r>
      <w:r w:rsidR="006643BB">
        <w:t>12</w:t>
      </w:r>
      <w:r>
        <w:t xml:space="preserve"> CPU Usage (1 - request)</w:t>
      </w:r>
    </w:p>
    <w:p w:rsidR="00867831" w:rsidRDefault="00867831" w:rsidP="00095E3F">
      <w:pPr>
        <w:jc w:val="center"/>
      </w:pPr>
      <w:r>
        <w:rPr>
          <w:noProof/>
          <w:lang w:val="en-CA" w:eastAsia="en-CA"/>
        </w:rPr>
        <w:drawing>
          <wp:inline distT="0" distB="0" distL="0" distR="0" wp14:anchorId="00999402" wp14:editId="1ECFB61E">
            <wp:extent cx="1952625" cy="781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781050"/>
                    </a:xfrm>
                    <a:prstGeom prst="rect">
                      <a:avLst/>
                    </a:prstGeom>
                    <a:noFill/>
                    <a:ln>
                      <a:noFill/>
                    </a:ln>
                  </pic:spPr>
                </pic:pic>
              </a:graphicData>
            </a:graphic>
          </wp:inline>
        </w:drawing>
      </w:r>
    </w:p>
    <w:p w:rsidR="00095E3F" w:rsidRDefault="00095E3F" w:rsidP="00095E3F">
      <w:pPr>
        <w:jc w:val="center"/>
      </w:pPr>
      <w:r>
        <w:t>Fig.</w:t>
      </w:r>
      <w:r w:rsidR="006643BB">
        <w:t>13</w:t>
      </w:r>
      <w:r>
        <w:t xml:space="preserve"> Peak Clients (1 - request)</w:t>
      </w:r>
    </w:p>
    <w:p w:rsidR="00095E3F" w:rsidRDefault="00095E3F" w:rsidP="00867831">
      <w:r>
        <w:rPr>
          <w:noProof/>
          <w:lang w:val="en-CA" w:eastAsia="en-CA"/>
        </w:rPr>
        <w:drawing>
          <wp:inline distT="0" distB="0" distL="0" distR="0" wp14:anchorId="218A68E1" wp14:editId="55E645C2">
            <wp:extent cx="5943600" cy="2085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867831" w:rsidRDefault="00095E3F" w:rsidP="00095E3F">
      <w:pPr>
        <w:jc w:val="center"/>
      </w:pPr>
      <w:r>
        <w:t>Fig.</w:t>
      </w:r>
      <w:r w:rsidR="006643BB">
        <w:t>14</w:t>
      </w:r>
      <w:r>
        <w:t xml:space="preserve"> CPU Usage (10 - request)</w:t>
      </w:r>
    </w:p>
    <w:p w:rsidR="00867831" w:rsidRDefault="00867831" w:rsidP="00095E3F">
      <w:pPr>
        <w:jc w:val="center"/>
      </w:pPr>
      <w:r>
        <w:rPr>
          <w:noProof/>
          <w:lang w:val="en-CA" w:eastAsia="en-CA"/>
        </w:rPr>
        <w:lastRenderedPageBreak/>
        <w:drawing>
          <wp:inline distT="0" distB="0" distL="0" distR="0" wp14:anchorId="7E0F06A4" wp14:editId="217EBDF6">
            <wp:extent cx="2047875" cy="781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781050"/>
                    </a:xfrm>
                    <a:prstGeom prst="rect">
                      <a:avLst/>
                    </a:prstGeom>
                    <a:noFill/>
                    <a:ln>
                      <a:noFill/>
                    </a:ln>
                  </pic:spPr>
                </pic:pic>
              </a:graphicData>
            </a:graphic>
          </wp:inline>
        </w:drawing>
      </w:r>
    </w:p>
    <w:p w:rsidR="00D03B96" w:rsidRDefault="00095E3F" w:rsidP="00095E3F">
      <w:pPr>
        <w:jc w:val="center"/>
      </w:pPr>
      <w:r>
        <w:t>Fig.</w:t>
      </w:r>
      <w:r w:rsidR="006643BB">
        <w:t>15</w:t>
      </w:r>
      <w:r>
        <w:t>Peak Clients (10 - request)</w:t>
      </w:r>
    </w:p>
    <w:p w:rsidR="00D03B96" w:rsidRDefault="00D03B96" w:rsidP="00D03B96">
      <w:pPr>
        <w:rPr>
          <w:b/>
        </w:rPr>
      </w:pPr>
      <w:r w:rsidRPr="00D03B96">
        <w:rPr>
          <w:b/>
        </w:rPr>
        <w:t>Note:</w:t>
      </w:r>
    </w:p>
    <w:p w:rsidR="00D03B96" w:rsidRDefault="00D03B96" w:rsidP="00D03B96">
      <w:r>
        <w:t>As a note after the demo of the servers and raising some questions about the data printed during the tests.</w:t>
      </w:r>
    </w:p>
    <w:p w:rsidR="00D03B96" w:rsidRDefault="00D03B96" w:rsidP="00D03B96">
      <w:r w:rsidRPr="00D03B96">
        <w:rPr>
          <w:b/>
        </w:rPr>
        <w:t>Current</w:t>
      </w:r>
      <w:r>
        <w:t xml:space="preserve"> </w:t>
      </w:r>
      <w:r w:rsidRPr="00D03B96">
        <w:rPr>
          <w:b/>
        </w:rPr>
        <w:t>Clients</w:t>
      </w:r>
      <w:r>
        <w:t>: Will show the current clients being server at that given time. The count increases only when a new connection has been accepted successfully, and only decreases if the client has been served and the connection is closed, or if there is an error/timeout and the client socket is closed.</w:t>
      </w:r>
    </w:p>
    <w:p w:rsidR="00D03B96" w:rsidRDefault="00D03B96" w:rsidP="00D03B96">
      <w:r>
        <w:rPr>
          <w:b/>
        </w:rPr>
        <w:t>Clients Peak</w:t>
      </w:r>
      <w:r>
        <w:t>: It will show the highest number of concurrent clients so far during the test. It uses current clients data and gets replaced when the current clients surpasses the last client peak. This comparison only happens after accepting a new connection successfully and will ensure a right number.</w:t>
      </w:r>
    </w:p>
    <w:p w:rsidR="00D03B96" w:rsidRDefault="00D03B96" w:rsidP="00D03B96">
      <w:r>
        <w:rPr>
          <w:b/>
        </w:rPr>
        <w:t>Clients Total</w:t>
      </w:r>
      <w:r>
        <w:t>: It will show the number of clients served in total during the duration of the test. The count increases only when a new connection has been accepted successful just as the current count, but does not decrement at all during the test/session.</w:t>
      </w:r>
    </w:p>
    <w:p w:rsidR="00D03B96" w:rsidRDefault="00D03B96" w:rsidP="00D03B96"/>
    <w:p w:rsidR="00D03B96" w:rsidRPr="00D03B96" w:rsidRDefault="00D03B96" w:rsidP="00D03B96">
      <w:r>
        <w:t xml:space="preserve">This data has the same principle on the client, on connect increment current and total, and on closing decrement current. Nevertheless, clients have a little less control of </w:t>
      </w:r>
      <w:proofErr w:type="spellStart"/>
      <w:r>
        <w:t>mutex</w:t>
      </w:r>
      <w:proofErr w:type="spellEnd"/>
      <w:r>
        <w:t xml:space="preserve"> and semaphores so data can get a little corrupted, but still really approximate to the real count.</w:t>
      </w:r>
    </w:p>
    <w:p w:rsidR="00D03B96" w:rsidRPr="00D03B96" w:rsidRDefault="00D03B96" w:rsidP="00D03B96"/>
    <w:p w:rsidR="00D03B96" w:rsidRPr="00D03B96" w:rsidRDefault="00D03B96" w:rsidP="00D03B96"/>
    <w:p w:rsidR="006643BB" w:rsidRDefault="005C1B99" w:rsidP="00BE1969">
      <w:pPr>
        <w:pStyle w:val="Heading2"/>
        <w:jc w:val="left"/>
        <w:rPr>
          <w:bCs/>
          <w:sz w:val="28"/>
        </w:rPr>
      </w:pPr>
      <w:bookmarkStart w:id="10" w:name="_Toc443298495"/>
      <w:r>
        <w:lastRenderedPageBreak/>
        <w:t>Client</w:t>
      </w:r>
      <w:bookmarkEnd w:id="10"/>
    </w:p>
    <w:p w:rsidR="006643BB" w:rsidRPr="00D03B96" w:rsidRDefault="006643BB" w:rsidP="00D03B96">
      <w:pPr>
        <w:ind w:firstLine="0"/>
      </w:pPr>
      <w:r w:rsidRPr="00D03B96">
        <w:rPr>
          <w:rFonts w:asciiTheme="majorHAnsi" w:eastAsiaTheme="majorEastAsia" w:hAnsiTheme="majorHAnsi" w:cstheme="majorBidi"/>
          <w:bCs/>
        </w:rPr>
        <w:t xml:space="preserve">Average Network Transfer: 1.5 </w:t>
      </w:r>
      <w:proofErr w:type="spellStart"/>
      <w:r w:rsidRPr="00D03B96">
        <w:rPr>
          <w:rFonts w:asciiTheme="majorHAnsi" w:eastAsiaTheme="majorEastAsia" w:hAnsiTheme="majorHAnsi" w:cstheme="majorBidi"/>
          <w:bCs/>
        </w:rPr>
        <w:t>MiB</w:t>
      </w:r>
      <w:proofErr w:type="spellEnd"/>
      <w:r w:rsidRPr="00D03B96">
        <w:rPr>
          <w:rFonts w:asciiTheme="majorHAnsi" w:eastAsiaTheme="majorEastAsia" w:hAnsiTheme="majorHAnsi" w:cstheme="majorBidi"/>
          <w:bCs/>
        </w:rPr>
        <w:t>/sec for Read/Receive</w:t>
      </w:r>
      <w:r w:rsidR="00D03B96">
        <w:rPr>
          <w:rFonts w:asciiTheme="majorHAnsi" w:eastAsiaTheme="majorEastAsia" w:hAnsiTheme="majorHAnsi" w:cstheme="majorBidi"/>
          <w:bCs/>
        </w:rPr>
        <w:t xml:space="preserve"> (shown in test Document)</w:t>
      </w:r>
    </w:p>
    <w:p w:rsidR="005C1B99" w:rsidRDefault="005C1B99" w:rsidP="00D03B96">
      <w:pPr>
        <w:pStyle w:val="Heading1"/>
      </w:pPr>
    </w:p>
    <w:p w:rsidR="005C1B99" w:rsidRDefault="005C1B99" w:rsidP="00D03B96">
      <w:pPr>
        <w:ind w:firstLine="0"/>
      </w:pPr>
      <w:r>
        <w:rPr>
          <w:noProof/>
          <w:lang w:val="en-CA" w:eastAsia="en-CA"/>
        </w:rPr>
        <w:drawing>
          <wp:inline distT="0" distB="0" distL="0" distR="0" wp14:anchorId="164A4DED" wp14:editId="3B9C427B">
            <wp:extent cx="5943600" cy="3762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095E3F" w:rsidRDefault="00095E3F" w:rsidP="00D03B96">
      <w:pPr>
        <w:ind w:firstLine="0"/>
        <w:jc w:val="center"/>
      </w:pPr>
      <w:r>
        <w:t>Fig.5 Resources Usage (1 - request)</w:t>
      </w:r>
    </w:p>
    <w:p w:rsidR="00095E3F" w:rsidRDefault="00095E3F" w:rsidP="00D03B96">
      <w:pPr>
        <w:ind w:firstLine="0"/>
      </w:pPr>
    </w:p>
    <w:p w:rsidR="005C1B99" w:rsidRDefault="005C1B99" w:rsidP="00D03B96">
      <w:pPr>
        <w:ind w:firstLine="0"/>
      </w:pPr>
    </w:p>
    <w:p w:rsidR="005C1B99" w:rsidRDefault="005C1B99" w:rsidP="00D03B96">
      <w:pPr>
        <w:ind w:firstLine="0"/>
        <w:jc w:val="center"/>
      </w:pPr>
      <w:r>
        <w:rPr>
          <w:noProof/>
          <w:lang w:val="en-CA" w:eastAsia="en-CA"/>
        </w:rPr>
        <w:drawing>
          <wp:inline distT="0" distB="0" distL="0" distR="0" wp14:anchorId="74AF4A2A" wp14:editId="03BD132A">
            <wp:extent cx="15906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819150"/>
                    </a:xfrm>
                    <a:prstGeom prst="rect">
                      <a:avLst/>
                    </a:prstGeom>
                    <a:noFill/>
                    <a:ln>
                      <a:noFill/>
                    </a:ln>
                  </pic:spPr>
                </pic:pic>
              </a:graphicData>
            </a:graphic>
          </wp:inline>
        </w:drawing>
      </w:r>
    </w:p>
    <w:p w:rsidR="00095E3F" w:rsidRDefault="00095E3F" w:rsidP="00D03B96">
      <w:pPr>
        <w:ind w:firstLine="0"/>
        <w:jc w:val="center"/>
      </w:pPr>
      <w:r>
        <w:t>Fig.5 Peak Clients (1 - request)</w:t>
      </w:r>
    </w:p>
    <w:p w:rsidR="00095E3F" w:rsidRDefault="00095E3F" w:rsidP="005C1B99"/>
    <w:p w:rsidR="005C1B99" w:rsidRDefault="005C1B99" w:rsidP="00D03B96">
      <w:pPr>
        <w:ind w:firstLine="0"/>
      </w:pPr>
      <w:r>
        <w:rPr>
          <w:noProof/>
          <w:lang w:val="en-CA" w:eastAsia="en-CA"/>
        </w:rPr>
        <w:lastRenderedPageBreak/>
        <w:drawing>
          <wp:inline distT="0" distB="0" distL="0" distR="0" wp14:anchorId="0794E6F0" wp14:editId="766C2CE6">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95E3F" w:rsidRDefault="00095E3F" w:rsidP="00D03B96">
      <w:pPr>
        <w:ind w:firstLine="0"/>
        <w:jc w:val="center"/>
      </w:pPr>
      <w:r>
        <w:t>Fig.5 Resources Usage (10 - request)</w:t>
      </w:r>
    </w:p>
    <w:p w:rsidR="00095E3F" w:rsidRDefault="00095E3F" w:rsidP="00D03B96">
      <w:pPr>
        <w:ind w:firstLine="0"/>
      </w:pPr>
    </w:p>
    <w:p w:rsidR="005C1B99" w:rsidRPr="005C1B99" w:rsidRDefault="005C1B99" w:rsidP="00D03B96">
      <w:pPr>
        <w:ind w:firstLine="0"/>
        <w:jc w:val="center"/>
      </w:pPr>
      <w:r>
        <w:rPr>
          <w:noProof/>
          <w:lang w:val="en-CA" w:eastAsia="en-CA"/>
        </w:rPr>
        <w:drawing>
          <wp:inline distT="0" distB="0" distL="0" distR="0" wp14:anchorId="2F0357BC" wp14:editId="2E499B98">
            <wp:extent cx="195262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2625" cy="762000"/>
                    </a:xfrm>
                    <a:prstGeom prst="rect">
                      <a:avLst/>
                    </a:prstGeom>
                    <a:noFill/>
                    <a:ln>
                      <a:noFill/>
                    </a:ln>
                  </pic:spPr>
                </pic:pic>
              </a:graphicData>
            </a:graphic>
          </wp:inline>
        </w:drawing>
      </w:r>
    </w:p>
    <w:p w:rsidR="00095E3F" w:rsidRDefault="00095E3F" w:rsidP="00095E3F">
      <w:pPr>
        <w:jc w:val="center"/>
      </w:pPr>
      <w:r>
        <w:t>Fig.5 Peak Clients (10 - request)</w:t>
      </w:r>
    </w:p>
    <w:p w:rsidR="005C1B99" w:rsidRDefault="005C1B99" w:rsidP="00605E99"/>
    <w:p w:rsidR="005C1B99" w:rsidRPr="002B496E" w:rsidRDefault="002B496E" w:rsidP="00605E99">
      <w:r w:rsidRPr="002B496E">
        <w:rPr>
          <w:b/>
        </w:rPr>
        <w:t>Note:</w:t>
      </w:r>
      <w:r>
        <w:rPr>
          <w:b/>
        </w:rPr>
        <w:t xml:space="preserve"> </w:t>
      </w:r>
      <w:r>
        <w:t>Even though the client was expected to keep 50,000 concurrent connections (current / peak) it wasn’t able to because the servers were serving the clients really fast and would have taken a longer time in order to actually start overwhelming the servers and reaching the expected number.</w:t>
      </w:r>
    </w:p>
    <w:p w:rsidR="00605E99" w:rsidRDefault="00605E99" w:rsidP="00605E99"/>
    <w:p w:rsidR="00605E99" w:rsidRDefault="00605E99" w:rsidP="00605E99">
      <w:pPr>
        <w:pStyle w:val="Heading1"/>
      </w:pPr>
      <w:bookmarkStart w:id="11" w:name="_Toc443298496"/>
      <w:bookmarkStart w:id="12" w:name="_GoBack"/>
      <w:bookmarkEnd w:id="12"/>
      <w:r w:rsidRPr="00605E99">
        <w:lastRenderedPageBreak/>
        <w:t>Conclusion</w:t>
      </w:r>
      <w:bookmarkEnd w:id="11"/>
    </w:p>
    <w:p w:rsidR="001E23FC" w:rsidRDefault="00682256" w:rsidP="00BE1969">
      <w:r>
        <w:t>From this short experiment after reviewing the results</w:t>
      </w:r>
      <w:r w:rsidR="005E6225">
        <w:t>,</w:t>
      </w:r>
      <w:r>
        <w:t xml:space="preserve"> </w:t>
      </w:r>
      <w:r w:rsidR="00BE1969">
        <w:t xml:space="preserve">we would have to agree that in fact </w:t>
      </w:r>
      <w:proofErr w:type="spellStart"/>
      <w:r w:rsidR="00BE1969">
        <w:t>epoll</w:t>
      </w:r>
      <w:proofErr w:type="spellEnd"/>
      <w:r w:rsidR="00BE1969">
        <w:t xml:space="preserve"> calls and select calls are showing better serving times than threads; nevertheless, it seems to only be showing those results when serving one request per client. As per 1</w:t>
      </w:r>
      <w:r w:rsidR="00D03B96">
        <w:t>0</w:t>
      </w:r>
      <w:r w:rsidR="00BE1969">
        <w:t xml:space="preserve"> request</w:t>
      </w:r>
      <w:r w:rsidR="00D03B96">
        <w:t>s,</w:t>
      </w:r>
      <w:r w:rsidR="00BE1969">
        <w:t xml:space="preserve"> the average serving time becomes really close in all of them which probably suggest a throttle from the client side to the servers.</w:t>
      </w:r>
    </w:p>
    <w:p w:rsidR="00BE1969" w:rsidRDefault="00BE1969" w:rsidP="00BE1969">
      <w:r>
        <w:t xml:space="preserve">Threaded servers seemed to use the most resources memory wise due to the number of threads it would keep spawning in order to serve new connections; on the other hand select and </w:t>
      </w:r>
      <w:proofErr w:type="spellStart"/>
      <w:r>
        <w:t>epoll</w:t>
      </w:r>
      <w:proofErr w:type="spellEnd"/>
      <w:r>
        <w:t xml:space="preserve"> servers showed little to no use from the memory.</w:t>
      </w:r>
    </w:p>
    <w:p w:rsidR="00BE1969" w:rsidRDefault="00BE1969" w:rsidP="00BE1969">
      <w:r>
        <w:t xml:space="preserve">Regarding CPU usage the threaded and </w:t>
      </w:r>
      <w:proofErr w:type="spellStart"/>
      <w:r>
        <w:t>epoll</w:t>
      </w:r>
      <w:proofErr w:type="spellEnd"/>
      <w:r>
        <w:t xml:space="preserve"> calls seem to use </w:t>
      </w:r>
      <w:r w:rsidR="00E6209F">
        <w:t>less</w:t>
      </w:r>
      <w:r>
        <w:t xml:space="preserve"> resources than select and this is probably because</w:t>
      </w:r>
      <w:r w:rsidR="00E6209F">
        <w:t xml:space="preserve"> of select being level-triggered and requiring more switching.</w:t>
      </w:r>
    </w:p>
    <w:p w:rsidR="00E6209F" w:rsidRDefault="00E6209F" w:rsidP="00BE1969">
      <w:r>
        <w:t xml:space="preserve">To conclude, Threads can be used when the number of clients is going to be small and resources are sufficient to serve all efficiently, and select calls can be used when the number of clients is significant and enough resources are available to serve the clients. Nevertheless, </w:t>
      </w:r>
      <w:proofErr w:type="spellStart"/>
      <w:r>
        <w:t>epoll</w:t>
      </w:r>
      <w:proofErr w:type="spellEnd"/>
      <w:r>
        <w:t xml:space="preserve"> servers are the best option of the three since the</w:t>
      </w:r>
      <w:r w:rsidR="00D72E4F">
        <w:t xml:space="preserve"> use of resources is less</w:t>
      </w:r>
      <w:r>
        <w:t xml:space="preserve"> compared to the others and it’s proven to server clients as fast as twice compared to other types of servers. And on top of all the benefits the </w:t>
      </w:r>
      <w:proofErr w:type="spellStart"/>
      <w:r>
        <w:t>epoll</w:t>
      </w:r>
      <w:proofErr w:type="spellEnd"/>
      <w:r>
        <w:t xml:space="preserve"> implementation doesn’t need to be as complex to be efficient. Time to make the switch into </w:t>
      </w:r>
      <w:proofErr w:type="spellStart"/>
      <w:r>
        <w:t>epoll</w:t>
      </w:r>
      <w:proofErr w:type="spellEnd"/>
      <w:r>
        <w:t xml:space="preserve"> servers.</w:t>
      </w:r>
    </w:p>
    <w:p w:rsidR="001E23FC" w:rsidRPr="00F777F4" w:rsidRDefault="001E23FC" w:rsidP="00F777F4"/>
    <w:sectPr w:rsidR="001E23FC" w:rsidRPr="00F777F4">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543" w:rsidRDefault="00A20543">
      <w:pPr>
        <w:spacing w:line="240" w:lineRule="auto"/>
      </w:pPr>
      <w:r>
        <w:separator/>
      </w:r>
    </w:p>
  </w:endnote>
  <w:endnote w:type="continuationSeparator" w:id="0">
    <w:p w:rsidR="00A20543" w:rsidRDefault="00A20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543" w:rsidRDefault="00A20543">
      <w:pPr>
        <w:spacing w:line="240" w:lineRule="auto"/>
      </w:pPr>
      <w:r>
        <w:separator/>
      </w:r>
    </w:p>
  </w:footnote>
  <w:footnote w:type="continuationSeparator" w:id="0">
    <w:p w:rsidR="00A20543" w:rsidRDefault="00A20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A" w:rsidRDefault="00A20543">
    <w:pPr>
      <w:pStyle w:val="Header"/>
    </w:pPr>
    <w:sdt>
      <w:sdtPr>
        <w:rPr>
          <w:rFonts w:asciiTheme="majorHAnsi" w:eastAsiaTheme="majorEastAsia" w:hAnsiTheme="majorHAnsi" w:cstheme="majorBidi"/>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sdtContent>
        <w:r w:rsidR="00E6209F">
          <w:rPr>
            <w:rFonts w:asciiTheme="majorHAnsi" w:eastAsiaTheme="majorEastAsia" w:hAnsiTheme="majorHAnsi" w:cstheme="majorBidi"/>
            <w:lang w:val="en-CA"/>
          </w:rPr>
          <w:t>SCALABLE SERVERS</w:t>
        </w:r>
      </w:sdtContent>
    </w:sdt>
    <w:r w:rsidR="00AA7453">
      <w:rPr>
        <w:rStyle w:val="Strong"/>
      </w:rPr>
      <w:ptab w:relativeTo="margin" w:alignment="right" w:leader="none"/>
    </w:r>
    <w:r w:rsidR="00AA7453">
      <w:rPr>
        <w:rStyle w:val="Strong"/>
      </w:rPr>
      <w:fldChar w:fldCharType="begin"/>
    </w:r>
    <w:r w:rsidR="00AA7453">
      <w:rPr>
        <w:rStyle w:val="Strong"/>
      </w:rPr>
      <w:instrText xml:space="preserve"> PAGE   \* MERGEFORMAT </w:instrText>
    </w:r>
    <w:r w:rsidR="00AA7453">
      <w:rPr>
        <w:rStyle w:val="Strong"/>
      </w:rPr>
      <w:fldChar w:fldCharType="separate"/>
    </w:r>
    <w:r w:rsidR="002B496E">
      <w:rPr>
        <w:rStyle w:val="Strong"/>
        <w:noProof/>
      </w:rPr>
      <w:t>16</w:t>
    </w:r>
    <w:r w:rsidR="00AA745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CA" w:rsidRDefault="00A20543">
    <w:pPr>
      <w:pStyle w:val="Header"/>
      <w:rPr>
        <w:rStyle w:val="Strong"/>
      </w:rPr>
    </w:pPr>
    <w:sdt>
      <w:sdtPr>
        <w:rPr>
          <w:rFonts w:asciiTheme="majorHAnsi" w:eastAsiaTheme="majorEastAsia" w:hAnsiTheme="majorHAnsi" w:cstheme="majorBidi"/>
          <w:caps/>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sdtContent>
        <w:r w:rsidR="00E6209F">
          <w:rPr>
            <w:rFonts w:asciiTheme="majorHAnsi" w:eastAsiaTheme="majorEastAsia" w:hAnsiTheme="majorHAnsi" w:cstheme="majorBidi"/>
            <w:lang w:val="en-CA"/>
          </w:rPr>
          <w:t>SCALABLE SERVERS</w:t>
        </w:r>
      </w:sdtContent>
    </w:sdt>
    <w:r w:rsidR="00BF67E3">
      <w:rPr>
        <w:rStyle w:val="Strong"/>
      </w:rPr>
      <w:t xml:space="preserve"> </w:t>
    </w:r>
    <w:r w:rsidR="00AA7453">
      <w:rPr>
        <w:rStyle w:val="Strong"/>
      </w:rPr>
      <w:ptab w:relativeTo="margin" w:alignment="right" w:leader="none"/>
    </w:r>
    <w:r w:rsidR="00AA7453">
      <w:rPr>
        <w:rStyle w:val="Strong"/>
      </w:rPr>
      <w:fldChar w:fldCharType="begin"/>
    </w:r>
    <w:r w:rsidR="00AA7453">
      <w:rPr>
        <w:rStyle w:val="Strong"/>
      </w:rPr>
      <w:instrText xml:space="preserve"> PAGE   \* MERGEFORMAT </w:instrText>
    </w:r>
    <w:r w:rsidR="00AA7453">
      <w:rPr>
        <w:rStyle w:val="Strong"/>
      </w:rPr>
      <w:fldChar w:fldCharType="separate"/>
    </w:r>
    <w:r w:rsidR="002B496E">
      <w:rPr>
        <w:rStyle w:val="Strong"/>
        <w:noProof/>
      </w:rPr>
      <w:t>1</w:t>
    </w:r>
    <w:r w:rsidR="00AA745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77"/>
    <w:rsid w:val="00013F63"/>
    <w:rsid w:val="000257F5"/>
    <w:rsid w:val="000275A0"/>
    <w:rsid w:val="0004289E"/>
    <w:rsid w:val="000804DD"/>
    <w:rsid w:val="00081798"/>
    <w:rsid w:val="00085634"/>
    <w:rsid w:val="00095E3F"/>
    <w:rsid w:val="000A03CF"/>
    <w:rsid w:val="000B4BCE"/>
    <w:rsid w:val="000C0141"/>
    <w:rsid w:val="000C169C"/>
    <w:rsid w:val="000E2130"/>
    <w:rsid w:val="001011E1"/>
    <w:rsid w:val="00103014"/>
    <w:rsid w:val="00133A00"/>
    <w:rsid w:val="00152EDB"/>
    <w:rsid w:val="0016176A"/>
    <w:rsid w:val="00174F79"/>
    <w:rsid w:val="001E23FC"/>
    <w:rsid w:val="00207E5D"/>
    <w:rsid w:val="00252B04"/>
    <w:rsid w:val="002B496E"/>
    <w:rsid w:val="002C317F"/>
    <w:rsid w:val="0033389A"/>
    <w:rsid w:val="00341E19"/>
    <w:rsid w:val="003676A2"/>
    <w:rsid w:val="003E1881"/>
    <w:rsid w:val="0046486F"/>
    <w:rsid w:val="004665C5"/>
    <w:rsid w:val="004730EA"/>
    <w:rsid w:val="00493B01"/>
    <w:rsid w:val="004A3596"/>
    <w:rsid w:val="00543F38"/>
    <w:rsid w:val="005A2521"/>
    <w:rsid w:val="005A2577"/>
    <w:rsid w:val="005C1B99"/>
    <w:rsid w:val="005D68D3"/>
    <w:rsid w:val="005E6225"/>
    <w:rsid w:val="00605E99"/>
    <w:rsid w:val="006316CC"/>
    <w:rsid w:val="00646385"/>
    <w:rsid w:val="00650FB8"/>
    <w:rsid w:val="006643BB"/>
    <w:rsid w:val="00682256"/>
    <w:rsid w:val="00695A11"/>
    <w:rsid w:val="006B3C8D"/>
    <w:rsid w:val="006B583C"/>
    <w:rsid w:val="006B6721"/>
    <w:rsid w:val="00761117"/>
    <w:rsid w:val="00764FEE"/>
    <w:rsid w:val="007869B8"/>
    <w:rsid w:val="007C6375"/>
    <w:rsid w:val="007E5FCA"/>
    <w:rsid w:val="008023DB"/>
    <w:rsid w:val="008029D5"/>
    <w:rsid w:val="00837A21"/>
    <w:rsid w:val="008569B8"/>
    <w:rsid w:val="00867831"/>
    <w:rsid w:val="008A7806"/>
    <w:rsid w:val="008E2C2B"/>
    <w:rsid w:val="0091427E"/>
    <w:rsid w:val="00916F5C"/>
    <w:rsid w:val="00936601"/>
    <w:rsid w:val="0099476D"/>
    <w:rsid w:val="009B3036"/>
    <w:rsid w:val="009F6C1D"/>
    <w:rsid w:val="00A01776"/>
    <w:rsid w:val="00A20543"/>
    <w:rsid w:val="00A234CB"/>
    <w:rsid w:val="00A30705"/>
    <w:rsid w:val="00A4404F"/>
    <w:rsid w:val="00A806DD"/>
    <w:rsid w:val="00A944F7"/>
    <w:rsid w:val="00AA59BE"/>
    <w:rsid w:val="00AA7453"/>
    <w:rsid w:val="00AB1EA5"/>
    <w:rsid w:val="00AF5FD8"/>
    <w:rsid w:val="00B509F6"/>
    <w:rsid w:val="00B61C08"/>
    <w:rsid w:val="00B82E13"/>
    <w:rsid w:val="00BE1969"/>
    <w:rsid w:val="00BF67E3"/>
    <w:rsid w:val="00C2245C"/>
    <w:rsid w:val="00C8467E"/>
    <w:rsid w:val="00D03B96"/>
    <w:rsid w:val="00D72E4F"/>
    <w:rsid w:val="00E20C95"/>
    <w:rsid w:val="00E459BB"/>
    <w:rsid w:val="00E6209F"/>
    <w:rsid w:val="00E72F06"/>
    <w:rsid w:val="00F21E69"/>
    <w:rsid w:val="00F777F4"/>
    <w:rsid w:val="00F80AA1"/>
    <w:rsid w:val="00F869D7"/>
    <w:rsid w:val="00FD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5B2E8-52AC-4093-B894-9B4DFBC1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rsid w:val="00605E99"/>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Heading1"/>
    <w:next w:val="Heading1"/>
    <w:link w:val="Heading2Char"/>
    <w:uiPriority w:val="3"/>
    <w:unhideWhenUsed/>
    <w:qFormat/>
    <w:rsid w:val="00605E99"/>
    <w:pPr>
      <w:outlineLvl w:val="1"/>
    </w:pPr>
    <w:rPr>
      <w:bCs w:val="0"/>
      <w:sz w:val="24"/>
    </w:rPr>
  </w:style>
  <w:style w:type="paragraph" w:styleId="Heading3">
    <w:name w:val="heading 3"/>
    <w:basedOn w:val="NoSpacing"/>
    <w:next w:val="Heading2"/>
    <w:link w:val="Heading3Char"/>
    <w:uiPriority w:val="3"/>
    <w:unhideWhenUsed/>
    <w:qFormat/>
    <w:rsid w:val="00F80AA1"/>
    <w:pPr>
      <w:keepNext/>
      <w:keepLines/>
      <w:outlineLvl w:val="2"/>
    </w:pPr>
    <w:rPr>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605E99"/>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3"/>
    <w:rsid w:val="00605E99"/>
    <w:rPr>
      <w:rFonts w:asciiTheme="majorHAnsi" w:eastAsiaTheme="majorEastAsia" w:hAnsiTheme="majorHAnsi" w:cstheme="majorBidi"/>
      <w:b/>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F80AA1"/>
    <w:rPr>
      <w:b/>
      <w:bCs/>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firstLine="0"/>
    </w:pPr>
    <w:rPr>
      <w:i/>
      <w:iCs/>
      <w:color w:val="4F81B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1F497D"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3F60"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4F81BD" w:themeColor="accent1"/>
        <w:bottom w:val="single" w:sz="4" w:space="10" w:color="4F81BD" w:themeColor="accent1"/>
      </w:pBdr>
      <w:spacing w:before="360" w:after="360"/>
      <w:ind w:left="864" w:right="864" w:firstLine="0"/>
      <w:jc w:val="center"/>
    </w:pPr>
    <w:rPr>
      <w:i/>
      <w:iCs/>
      <w:color w:val="4F81BD" w:themeColor="accent1"/>
    </w:rPr>
  </w:style>
  <w:style w:type="character" w:customStyle="1" w:styleId="IntenseQuoteChar">
    <w:name w:val="Intense Quote Char"/>
    <w:basedOn w:val="DefaultParagraphFont"/>
    <w:link w:val="IntenseQuote"/>
    <w:uiPriority w:val="30"/>
    <w:semiHidden/>
    <w:rPr>
      <w:i/>
      <w:iCs/>
      <w:color w:val="4F81B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APALevel1Heading">
    <w:name w:val="APA Level 1 Heading"/>
    <w:basedOn w:val="Normal"/>
    <w:next w:val="Normal"/>
    <w:rsid w:val="005A2577"/>
    <w:pPr>
      <w:ind w:firstLine="0"/>
      <w:jc w:val="center"/>
    </w:pPr>
    <w:rPr>
      <w:rFonts w:ascii="Times New Roman" w:eastAsia="Times New Roman" w:hAnsi="Times New Roman" w:cs="Times New Roman"/>
      <w:kern w:val="0"/>
      <w:lang w:eastAsia="en-US"/>
    </w:rPr>
  </w:style>
  <w:style w:type="paragraph" w:styleId="TOCHeading">
    <w:name w:val="TOC Heading"/>
    <w:basedOn w:val="Heading1"/>
    <w:next w:val="Normal"/>
    <w:uiPriority w:val="39"/>
    <w:unhideWhenUsed/>
    <w:qFormat/>
    <w:rsid w:val="00BF67E3"/>
    <w:pPr>
      <w:spacing w:before="240" w:line="259" w:lineRule="auto"/>
      <w:jc w:val="left"/>
      <w:outlineLvl w:val="9"/>
    </w:pPr>
    <w:rPr>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F67E3"/>
    <w:pPr>
      <w:spacing w:after="100"/>
    </w:pPr>
  </w:style>
  <w:style w:type="paragraph" w:styleId="TOC2">
    <w:name w:val="toc 2"/>
    <w:basedOn w:val="Normal"/>
    <w:next w:val="Normal"/>
    <w:autoRedefine/>
    <w:uiPriority w:val="39"/>
    <w:unhideWhenUsed/>
    <w:rsid w:val="00BF67E3"/>
    <w:pPr>
      <w:spacing w:after="100"/>
      <w:ind w:left="240"/>
    </w:pPr>
  </w:style>
  <w:style w:type="character" w:styleId="Hyperlink">
    <w:name w:val="Hyperlink"/>
    <w:basedOn w:val="DefaultParagraphFont"/>
    <w:uiPriority w:val="99"/>
    <w:unhideWhenUsed/>
    <w:rsid w:val="00BF67E3"/>
    <w:rPr>
      <w:color w:val="0000FF" w:themeColor="hyperlink"/>
      <w:u w:val="single"/>
    </w:rPr>
  </w:style>
  <w:style w:type="paragraph" w:styleId="TOC3">
    <w:name w:val="toc 3"/>
    <w:basedOn w:val="Normal"/>
    <w:next w:val="Normal"/>
    <w:autoRedefine/>
    <w:uiPriority w:val="39"/>
    <w:unhideWhenUsed/>
    <w:rsid w:val="00F80A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8571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56752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BE2536679A491081CB6289DE34E8E4"/>
        <w:category>
          <w:name w:val="General"/>
          <w:gallery w:val="placeholder"/>
        </w:category>
        <w:types>
          <w:type w:val="bbPlcHdr"/>
        </w:types>
        <w:behaviors>
          <w:behavior w:val="content"/>
        </w:behaviors>
        <w:guid w:val="{745FFB67-446A-494F-9D6F-68C54C1D8AC9}"/>
      </w:docPartPr>
      <w:docPartBody>
        <w:p w:rsidR="00745735" w:rsidRDefault="00382149">
          <w:pPr>
            <w:pStyle w:val="1ABE2536679A491081CB6289DE34E8E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0F"/>
    <w:rsid w:val="0004452F"/>
    <w:rsid w:val="00060206"/>
    <w:rsid w:val="00135FF1"/>
    <w:rsid w:val="00170CCB"/>
    <w:rsid w:val="00247288"/>
    <w:rsid w:val="00382149"/>
    <w:rsid w:val="005F3AD7"/>
    <w:rsid w:val="006B3E32"/>
    <w:rsid w:val="0072251E"/>
    <w:rsid w:val="00745735"/>
    <w:rsid w:val="00752A76"/>
    <w:rsid w:val="00A51819"/>
    <w:rsid w:val="00AC1E91"/>
    <w:rsid w:val="00AC7A93"/>
    <w:rsid w:val="00BA4EE0"/>
    <w:rsid w:val="00D47D0F"/>
    <w:rsid w:val="00F418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en-US"/>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en-US"/>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E2536679A491081CB6289DE34E8E4">
    <w:name w:val="1ABE2536679A491081CB6289DE34E8E4"/>
  </w:style>
  <w:style w:type="paragraph" w:customStyle="1" w:styleId="5E8C69A8F4AA41DE97E2A1ADAF7399C0">
    <w:name w:val="5E8C69A8F4AA41DE97E2A1ADAF7399C0"/>
  </w:style>
  <w:style w:type="paragraph" w:customStyle="1" w:styleId="77B8189629A44F7BBEA8A2DC78A0DF72">
    <w:name w:val="77B8189629A44F7BBEA8A2DC78A0DF72"/>
  </w:style>
  <w:style w:type="paragraph" w:customStyle="1" w:styleId="516AE36CBEC04E5A9613521E5E349BF6">
    <w:name w:val="516AE36CBEC04E5A9613521E5E349BF6"/>
  </w:style>
  <w:style w:type="character" w:styleId="Emphasis">
    <w:name w:val="Emphasis"/>
    <w:basedOn w:val="DefaultParagraphFont"/>
    <w:uiPriority w:val="20"/>
    <w:unhideWhenUsed/>
    <w:qFormat/>
    <w:rPr>
      <w:i/>
      <w:iCs/>
    </w:rPr>
  </w:style>
  <w:style w:type="paragraph" w:customStyle="1" w:styleId="9A094759BE024F65906A1DE4710945EE">
    <w:name w:val="9A094759BE024F65906A1DE4710945EE"/>
  </w:style>
  <w:style w:type="paragraph" w:customStyle="1" w:styleId="42B3809AA96A44558A15110273AB04C1">
    <w:name w:val="42B3809AA96A44558A15110273AB04C1"/>
  </w:style>
  <w:style w:type="paragraph" w:customStyle="1" w:styleId="6DD69E5120524866B917E2AD691E7E81">
    <w:name w:val="6DD69E5120524866B917E2AD691E7E81"/>
  </w:style>
  <w:style w:type="paragraph" w:customStyle="1" w:styleId="79B98E563BE34C2D95DAEE2A4F44F39B">
    <w:name w:val="79B98E563BE34C2D95DAEE2A4F44F39B"/>
  </w:style>
  <w:style w:type="paragraph" w:customStyle="1" w:styleId="6C1B3870D26D42F894CE9728B4559E30">
    <w:name w:val="6C1B3870D26D42F894CE9728B4559E30"/>
  </w:style>
  <w:style w:type="paragraph" w:customStyle="1" w:styleId="E0C0E5CDD1AE43E98B802767E1F5AD2F">
    <w:name w:val="E0C0E5CDD1AE43E98B802767E1F5AD2F"/>
  </w:style>
  <w:style w:type="paragraph" w:customStyle="1" w:styleId="EC67219C26B34535A8322935574EA06E">
    <w:name w:val="EC67219C26B34535A8322935574EA06E"/>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val="en-US" w:eastAsia="en-US"/>
    </w:rPr>
  </w:style>
  <w:style w:type="paragraph" w:customStyle="1" w:styleId="224DA919EA4F496893756821D6D8CB17">
    <w:name w:val="224DA919EA4F496893756821D6D8CB17"/>
  </w:style>
  <w:style w:type="paragraph" w:customStyle="1" w:styleId="779F0F4A62EA4C838647834873F69765">
    <w:name w:val="779F0F4A62EA4C838647834873F69765"/>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val="en-US" w:eastAsia="en-US"/>
    </w:rPr>
  </w:style>
  <w:style w:type="paragraph" w:customStyle="1" w:styleId="D49D6D632B5B4F1BA24A18ED9F52BC53">
    <w:name w:val="D49D6D632B5B4F1BA24A18ED9F52BC53"/>
  </w:style>
  <w:style w:type="paragraph" w:customStyle="1" w:styleId="21BDE54562DA4130A80038F6320BAB02">
    <w:name w:val="21BDE54562DA4130A80038F6320BAB02"/>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val="en-US" w:eastAsia="en-US"/>
    </w:rPr>
  </w:style>
  <w:style w:type="paragraph" w:customStyle="1" w:styleId="8233EF1FE3E040E7B4F15F103F6BDC69">
    <w:name w:val="8233EF1FE3E040E7B4F15F103F6BDC69"/>
  </w:style>
  <w:style w:type="paragraph" w:customStyle="1" w:styleId="E364EF74566F4BE1A8E53DDEB5FE7D91">
    <w:name w:val="E364EF74566F4BE1A8E53DDEB5FE7D91"/>
  </w:style>
  <w:style w:type="paragraph" w:customStyle="1" w:styleId="AA4835DB48874BC09DEA010E1949D82A">
    <w:name w:val="AA4835DB48874BC09DEA010E1949D82A"/>
  </w:style>
  <w:style w:type="paragraph" w:customStyle="1" w:styleId="FCDCC7E0376F43DCB2E19BB78625447F">
    <w:name w:val="FCDCC7E0376F43DCB2E19BB78625447F"/>
  </w:style>
  <w:style w:type="paragraph" w:customStyle="1" w:styleId="68D71CF2F54E4FC29A4B675B01108FF6">
    <w:name w:val="68D71CF2F54E4FC29A4B675B01108FF6"/>
  </w:style>
  <w:style w:type="paragraph" w:customStyle="1" w:styleId="10AA146067694A1AA4FFBF9EF746E2C2">
    <w:name w:val="10AA146067694A1AA4FFBF9EF746E2C2"/>
  </w:style>
  <w:style w:type="paragraph" w:customStyle="1" w:styleId="2973BBFE018F46C2A000A5087D107F48">
    <w:name w:val="2973BBFE018F46C2A000A5087D107F48"/>
    <w:rsid w:val="00D47D0F"/>
  </w:style>
  <w:style w:type="paragraph" w:customStyle="1" w:styleId="59F1556B25424057BAA9CB9F579FB3A4">
    <w:name w:val="59F1556B25424057BAA9CB9F579FB3A4"/>
    <w:rsid w:val="00D47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SCALABLE SERVERS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DB5DA64-9870-4982-8770-AD152626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610</TotalTime>
  <Pages>16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Scalable Servers Experiment</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Scalable Servers Experiment</dc:title>
  <dc:subject/>
  <dc:creator>Manuel G.</dc:creator>
  <cp:keywords/>
  <dc:description/>
  <cp:lastModifiedBy>Manuel G.</cp:lastModifiedBy>
  <cp:revision>18</cp:revision>
  <dcterms:created xsi:type="dcterms:W3CDTF">2016-01-16T10:24:00Z</dcterms:created>
  <dcterms:modified xsi:type="dcterms:W3CDTF">2016-02-16T04:55:00Z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